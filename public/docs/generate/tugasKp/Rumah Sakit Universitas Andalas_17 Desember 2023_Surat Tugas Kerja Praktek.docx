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634"/>
        </w:tabs>
        <w:spacing w:before="30"/>
        <w:ind w:left="80"/>
        <w:jc w:val="center"/>
        <w:rPr>
          <w:b/>
          <w:sz w:val="34"/>
        </w:rPr>
      </w:pPr>
      <w:r>
        <w:rPr>
          <w:b/>
          <w:sz w:val="34"/>
          <w:u w:val="thick"/>
        </w:rPr>
        <w:t>S</w:t>
      </w:r>
      <w:r>
        <w:rPr>
          <w:b/>
          <w:spacing w:val="-1"/>
          <w:sz w:val="34"/>
          <w:u w:val="thick"/>
        </w:rPr>
        <w:t xml:space="preserve"> </w:t>
      </w:r>
      <w:r>
        <w:rPr>
          <w:b/>
          <w:sz w:val="34"/>
          <w:u w:val="thick"/>
        </w:rPr>
        <w:t>U</w:t>
      </w:r>
      <w:r>
        <w:rPr>
          <w:b/>
          <w:spacing w:val="-2"/>
          <w:sz w:val="34"/>
          <w:u w:val="thick"/>
        </w:rPr>
        <w:t xml:space="preserve"> </w:t>
      </w:r>
      <w:r>
        <w:rPr>
          <w:b/>
          <w:sz w:val="34"/>
          <w:u w:val="thick"/>
        </w:rPr>
        <w:t>R</w:t>
      </w:r>
      <w:r>
        <w:rPr>
          <w:b/>
          <w:spacing w:val="-4"/>
          <w:sz w:val="34"/>
          <w:u w:val="thick"/>
        </w:rPr>
        <w:t xml:space="preserve"> </w:t>
      </w:r>
      <w:r>
        <w:rPr>
          <w:b/>
          <w:sz w:val="34"/>
          <w:u w:val="thick"/>
        </w:rPr>
        <w:t>A</w:t>
      </w:r>
      <w:r>
        <w:rPr>
          <w:b/>
          <w:spacing w:val="-1"/>
          <w:sz w:val="34"/>
          <w:u w:val="thick"/>
        </w:rPr>
        <w:t xml:space="preserve"> </w:t>
      </w:r>
      <w:r>
        <w:rPr>
          <w:b/>
          <w:sz w:val="34"/>
          <w:u w:val="thick"/>
        </w:rPr>
        <w:t>T</w:t>
      </w:r>
      <w:r>
        <w:rPr>
          <w:b/>
          <w:sz w:val="34"/>
          <w:u w:val="thick"/>
        </w:rPr>
        <w:tab/>
      </w:r>
      <w:r>
        <w:rPr>
          <w:b/>
          <w:sz w:val="34"/>
          <w:u w:val="thick"/>
        </w:rPr>
        <w:t>T</w:t>
      </w:r>
      <w:r>
        <w:rPr>
          <w:b/>
          <w:spacing w:val="-4"/>
          <w:sz w:val="34"/>
          <w:u w:val="thick"/>
        </w:rPr>
        <w:t xml:space="preserve"> </w:t>
      </w:r>
      <w:r>
        <w:rPr>
          <w:b/>
          <w:sz w:val="34"/>
          <w:u w:val="thick"/>
        </w:rPr>
        <w:t>U</w:t>
      </w:r>
      <w:r>
        <w:rPr>
          <w:b/>
          <w:spacing w:val="5"/>
          <w:sz w:val="34"/>
          <w:u w:val="thick"/>
        </w:rPr>
        <w:t xml:space="preserve"> </w:t>
      </w:r>
      <w:r>
        <w:rPr>
          <w:b/>
          <w:sz w:val="34"/>
          <w:u w:val="thick"/>
        </w:rPr>
        <w:t>G</w:t>
      </w:r>
      <w:r>
        <w:rPr>
          <w:b/>
          <w:spacing w:val="-4"/>
          <w:sz w:val="34"/>
          <w:u w:val="thick"/>
        </w:rPr>
        <w:t xml:space="preserve"> </w:t>
      </w:r>
      <w:r>
        <w:rPr>
          <w:b/>
          <w:sz w:val="34"/>
          <w:u w:val="thick"/>
        </w:rPr>
        <w:t>A</w:t>
      </w:r>
      <w:r>
        <w:rPr>
          <w:b/>
          <w:spacing w:val="-2"/>
          <w:sz w:val="34"/>
          <w:u w:val="thick"/>
        </w:rPr>
        <w:t xml:space="preserve"> </w:t>
      </w:r>
      <w:r>
        <w:rPr>
          <w:b/>
          <w:sz w:val="34"/>
          <w:u w:val="thick"/>
        </w:rPr>
        <w:t>S</w:t>
      </w:r>
    </w:p>
    <w:p>
      <w:pPr>
        <w:pStyle w:val="6"/>
        <w:spacing w:before="3"/>
        <w:rPr>
          <w:rFonts w:asciiTheme="minorHAnsi" w:hAnsiTheme="minorHAnsi"/>
          <w:b/>
          <w:sz w:val="12"/>
        </w:rPr>
      </w:pPr>
    </w:p>
    <w:p>
      <w:pPr>
        <w:spacing w:before="65"/>
        <w:ind w:left="81"/>
        <w:jc w:val="center"/>
        <w:rPr>
          <w:rFonts w:hint="default"/>
          <w:sz w:val="20"/>
          <w:lang w:val="en-US"/>
        </w:rPr>
      </w:pPr>
      <w:r>
        <w:rPr>
          <w:w w:val="105"/>
          <w:sz w:val="20"/>
        </w:rPr>
        <w:t>No.</w:t>
      </w:r>
      <w:r>
        <w:rPr>
          <w:rFonts w:hint="default"/>
          <w:w w:val="105"/>
          <w:sz w:val="20"/>
          <w:lang w:val="en-US"/>
        </w:rPr>
        <w:t xml:space="preserve"> 1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/UN16.15.5.2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/PP/</w:t>
      </w:r>
      <w:r>
        <w:rPr>
          <w:spacing w:val="-6"/>
          <w:w w:val="105"/>
          <w:sz w:val="20"/>
        </w:rPr>
        <w:t xml:space="preserve"> </w:t>
      </w:r>
      <w:r>
        <w:rPr>
          <w:rFonts w:hint="default"/>
          <w:spacing w:val="-6"/>
          <w:w w:val="105"/>
          <w:sz w:val="20"/>
          <w:lang w:val="en-US"/>
        </w:rPr>
        <w:t xml:space="preserve">2023</w:t>
      </w:r>
    </w:p>
    <w:p>
      <w:pPr>
        <w:tabs>
          <w:tab w:val="left" w:pos="1260"/>
        </w:tabs>
        <w:rPr>
          <w:rFonts w:ascii="Cambria" w:hAnsi="Cambria"/>
        </w:rPr>
      </w:pPr>
    </w:p>
    <w:p>
      <w:pPr>
        <w:tabs>
          <w:tab w:val="left" w:pos="1260"/>
        </w:tabs>
        <w:rPr>
          <w:rFonts w:ascii="Cambria" w:hAnsi="Cambria"/>
        </w:rPr>
      </w:pPr>
    </w:p>
    <w:p>
      <w:pPr>
        <w:ind w:left="612"/>
      </w:pPr>
      <w:r>
        <w:t>Ketua</w:t>
      </w:r>
      <w:r>
        <w:rPr>
          <w:spacing w:val="21"/>
        </w:rPr>
        <w:t xml:space="preserve"> </w:t>
      </w:r>
      <w:r>
        <w:t>Jurusan</w:t>
      </w:r>
      <w:r>
        <w:rPr>
          <w:spacing w:val="23"/>
        </w:rPr>
        <w:t xml:space="preserve"> </w:t>
      </w:r>
      <w:r>
        <w:t>Sistem</w:t>
      </w:r>
      <w:r>
        <w:rPr>
          <w:spacing w:val="25"/>
        </w:rPr>
        <w:t xml:space="preserve"> </w:t>
      </w:r>
      <w:r>
        <w:t>Informasi</w:t>
      </w:r>
      <w:r>
        <w:rPr>
          <w:spacing w:val="85"/>
        </w:rPr>
        <w:t xml:space="preserve"> </w:t>
      </w:r>
      <w:r>
        <w:t>menugaskan</w:t>
      </w:r>
      <w:r>
        <w:rPr>
          <w:spacing w:val="20"/>
        </w:rPr>
        <w:t xml:space="preserve"> </w:t>
      </w:r>
      <w:r>
        <w:t>kepada</w:t>
      </w:r>
      <w:r>
        <w:rPr>
          <w:spacing w:val="16"/>
        </w:rPr>
        <w:t xml:space="preserve"> </w:t>
      </w:r>
      <w:r>
        <w:t>mahasiswa</w:t>
      </w:r>
      <w:r>
        <w:rPr>
          <w:spacing w:val="22"/>
        </w:rPr>
        <w:t xml:space="preserve"> </w:t>
      </w:r>
      <w:r>
        <w:t>Jurusan</w:t>
      </w:r>
      <w:r>
        <w:rPr>
          <w:spacing w:val="19"/>
        </w:rPr>
        <w:t xml:space="preserve"> </w:t>
      </w:r>
      <w:r>
        <w:t>Sistem</w:t>
      </w:r>
      <w:r>
        <w:rPr>
          <w:spacing w:val="19"/>
        </w:rPr>
        <w:t xml:space="preserve"> </w:t>
      </w:r>
      <w:r>
        <w:t>Informasi</w:t>
      </w:r>
      <w:r>
        <w:rPr>
          <w:spacing w:val="10"/>
        </w:rPr>
        <w:t xml:space="preserve"> </w:t>
      </w:r>
      <w:r>
        <w:t>berikut</w:t>
      </w:r>
      <w:r>
        <w:rPr>
          <w:spacing w:val="17"/>
        </w:rPr>
        <w:t xml:space="preserve"> </w:t>
      </w:r>
      <w:r>
        <w:t>:</w:t>
      </w:r>
    </w:p>
    <w:p>
      <w:pPr>
        <w:pStyle w:val="6"/>
        <w:rPr>
          <w:rFonts w:asciiTheme="minorHAnsi" w:hAnsiTheme="minorHAnsi"/>
          <w:sz w:val="24"/>
          <w:szCs w:val="24"/>
        </w:rPr>
      </w:pPr>
    </w:p>
    <w:p>
      <w:pPr>
        <w:pStyle w:val="6"/>
        <w:spacing w:before="4"/>
        <w:rPr>
          <w:rFonts w:asciiTheme="minorHAnsi" w:hAnsiTheme="minorHAnsi"/>
          <w:sz w:val="24"/>
          <w:szCs w:val="24"/>
        </w:rPr>
      </w:pP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2694"/>
        <w:gridCol w:w="2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</w:tcPr>
          <w:p>
            <w:pPr>
              <w:pStyle w:val="6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2694" w:type="dxa"/>
          </w:tcPr>
          <w:p>
            <w:pPr>
              <w:pStyle w:val="6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Nama</w:t>
            </w:r>
          </w:p>
        </w:tc>
        <w:tc>
          <w:tcPr>
            <w:tcW w:w="1417" w:type="dxa"/>
          </w:tcPr>
          <w:p>
            <w:pPr>
              <w:pStyle w:val="6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NIM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</w:tcPr>
          <w:p>
            <w:pPr>
              <w:pStyle w:val="6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694" w:type="dxa"/>
          </w:tcPr>
          <w:p>
            <w:pPr>
              <w:pStyle w:val="6"/>
              <w:rPr>
                <w:rFonts w:hint="default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hint="default" w:asciiTheme="minorHAnsi" w:hAnsiTheme="minorHAnsi"/>
                <w:sz w:val="24"/>
                <w:szCs w:val="24"/>
                <w:lang w:val="en-US"/>
              </w:rPr>
              <w:t xml:space="preserve">Daffa Abdillah</w:t>
            </w:r>
          </w:p>
        </w:tc>
        <w:tc>
          <w:tcPr>
            <w:tcW w:w="1417" w:type="dxa"/>
          </w:tcPr>
          <w:p>
            <w:pPr>
              <w:pStyle w:val="6"/>
              <w:rPr>
                <w:rFonts w:hint="default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hint="default" w:asciiTheme="minorHAnsi" w:hAnsiTheme="minorHAnsi"/>
                <w:sz w:val="24"/>
                <w:szCs w:val="24"/>
                <w:lang w:val="en-US"/>
              </w:rPr>
              <w:t xml:space="preserve">2111521001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</w:tcPr>
          <w:p>
            <w:pPr>
              <w:pStyle w:val="6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694" w:type="dxa"/>
          </w:tcPr>
          <w:p>
            <w:pPr>
              <w:pStyle w:val="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hint="default" w:asciiTheme="minorHAnsi" w:hAnsiTheme="minorHAnsi"/>
                <w:sz w:val="24"/>
                <w:szCs w:val="24"/>
                <w:lang w:val="en-US"/>
              </w:rPr>
              <w:t xml:space="preserve">Syadza Intan Benya</w:t>
            </w:r>
          </w:p>
        </w:tc>
        <w:tc>
          <w:tcPr>
            <w:tcW w:w="1417" w:type="dxa"/>
          </w:tcPr>
          <w:p>
            <w:pPr>
              <w:pStyle w:val="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hint="default" w:asciiTheme="minorHAnsi" w:hAnsiTheme="minorHAnsi"/>
                <w:sz w:val="24"/>
                <w:szCs w:val="24"/>
                <w:lang w:val="en-US"/>
              </w:rPr>
              <w:t xml:space="preserve">2111521011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</w:tcPr>
          <w:p>
            <w:pPr>
              <w:pStyle w:val="6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694" w:type="dxa"/>
          </w:tcPr>
          <w:p>
            <w:pPr>
              <w:pStyle w:val="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hint="default" w:asciiTheme="minorHAnsi" w:hAnsiTheme="minorHAnsi"/>
                <w:sz w:val="24"/>
                <w:szCs w:val="24"/>
                <w:lang w:val="en-US"/>
              </w:rPr>
              <w:t/>
            </w:r>
          </w:p>
        </w:tc>
        <w:tc>
          <w:tcPr>
            <w:tcW w:w="1417" w:type="dxa"/>
          </w:tcPr>
          <w:p>
            <w:pPr>
              <w:pStyle w:val="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hint="default" w:asciiTheme="minorHAnsi" w:hAnsiTheme="minorHAnsi"/>
                <w:sz w:val="24"/>
                <w:szCs w:val="24"/>
                <w:lang w:val="en-US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</w:tcPr>
          <w:p>
            <w:pPr>
              <w:pStyle w:val="6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694" w:type="dxa"/>
          </w:tcPr>
          <w:p>
            <w:pPr>
              <w:pStyle w:val="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hint="default" w:asciiTheme="minorHAnsi" w:hAnsiTheme="minorHAnsi"/>
                <w:sz w:val="24"/>
                <w:szCs w:val="24"/>
                <w:lang w:val="en-US"/>
              </w:rPr>
              <w:t/>
            </w:r>
          </w:p>
        </w:tc>
        <w:tc>
          <w:tcPr>
            <w:tcW w:w="1417" w:type="dxa"/>
          </w:tcPr>
          <w:p>
            <w:pPr>
              <w:pStyle w:val="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hint="default" w:asciiTheme="minorHAnsi" w:hAnsiTheme="minorHAnsi"/>
                <w:sz w:val="24"/>
                <w:szCs w:val="24"/>
                <w:lang w:val="en-US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</w:tcPr>
          <w:p>
            <w:pPr>
              <w:pStyle w:val="6"/>
              <w:jc w:val="center"/>
              <w:rPr>
                <w:rFonts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694" w:type="dxa"/>
          </w:tcPr>
          <w:p>
            <w:pPr>
              <w:pStyle w:val="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hint="default" w:asciiTheme="minorHAnsi" w:hAnsiTheme="minorHAnsi"/>
                <w:sz w:val="24"/>
                <w:szCs w:val="24"/>
                <w:lang w:val="en-US"/>
              </w:rPr>
              <w:t/>
            </w:r>
          </w:p>
        </w:tc>
        <w:tc>
          <w:tcPr>
            <w:tcW w:w="1417" w:type="dxa"/>
          </w:tcPr>
          <w:p>
            <w:pPr>
              <w:pStyle w:val="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hint="default" w:asciiTheme="minorHAnsi" w:hAnsiTheme="minorHAnsi"/>
                <w:sz w:val="24"/>
                <w:szCs w:val="24"/>
                <w:lang w:val="en-US"/>
              </w:rPr>
              <w:t/>
            </w:r>
          </w:p>
        </w:tc>
      </w:tr>
    </w:tbl>
    <w:p>
      <w:pPr>
        <w:pStyle w:val="6"/>
        <w:rPr>
          <w:rFonts w:asciiTheme="minorHAnsi" w:hAnsiTheme="minorHAnsi"/>
          <w:sz w:val="24"/>
          <w:szCs w:val="24"/>
          <w:lang w:val="en-US"/>
        </w:rPr>
      </w:pPr>
    </w:p>
    <w:p>
      <w:pPr>
        <w:pStyle w:val="6"/>
        <w:spacing w:before="1"/>
        <w:rPr>
          <w:rFonts w:asciiTheme="minorHAnsi" w:hAnsiTheme="minorHAnsi"/>
          <w:sz w:val="24"/>
          <w:szCs w:val="24"/>
        </w:rPr>
      </w:pPr>
    </w:p>
    <w:p>
      <w:pPr>
        <w:ind w:left="612"/>
        <w:rPr>
          <w:rFonts w:hint="default"/>
          <w:b/>
          <w:bCs/>
          <w:lang w:val="en-US"/>
        </w:rPr>
      </w:pPr>
      <w:r>
        <w:rPr>
          <w:spacing w:val="-1"/>
          <w:w w:val="105"/>
        </w:rPr>
        <w:t>Untuk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mengikuti</w:t>
      </w:r>
      <w:r>
        <w:rPr>
          <w:spacing w:val="-8"/>
          <w:w w:val="105"/>
        </w:rPr>
        <w:t xml:space="preserve"> </w:t>
      </w:r>
      <w:r>
        <w:rPr>
          <w:w w:val="105"/>
        </w:rPr>
        <w:t>Mata</w:t>
      </w:r>
      <w:r>
        <w:rPr>
          <w:spacing w:val="-8"/>
          <w:w w:val="105"/>
        </w:rPr>
        <w:t xml:space="preserve"> </w:t>
      </w:r>
      <w:r>
        <w:rPr>
          <w:w w:val="105"/>
        </w:rPr>
        <w:t>Kuliah</w:t>
      </w:r>
      <w:r>
        <w:rPr>
          <w:spacing w:val="-9"/>
          <w:w w:val="105"/>
        </w:rPr>
        <w:t xml:space="preserve"> </w:t>
      </w:r>
      <w:r>
        <w:rPr>
          <w:w w:val="105"/>
        </w:rPr>
        <w:t>Kerja</w:t>
      </w:r>
      <w:r>
        <w:rPr>
          <w:spacing w:val="-10"/>
          <w:w w:val="105"/>
        </w:rPr>
        <w:t xml:space="preserve"> </w:t>
      </w:r>
      <w:r>
        <w:rPr>
          <w:w w:val="105"/>
        </w:rPr>
        <w:t>Praktek</w:t>
      </w:r>
      <w:r>
        <w:rPr>
          <w:spacing w:val="-9"/>
          <w:w w:val="105"/>
        </w:rPr>
        <w:t xml:space="preserve"> </w:t>
      </w:r>
      <w:r>
        <w:rPr>
          <w:w w:val="105"/>
        </w:rPr>
        <w:t>yang</w:t>
      </w:r>
      <w:r>
        <w:rPr>
          <w:spacing w:val="-6"/>
          <w:w w:val="105"/>
        </w:rPr>
        <w:t xml:space="preserve"> </w:t>
      </w:r>
      <w:r>
        <w:rPr>
          <w:w w:val="105"/>
        </w:rPr>
        <w:t>dilaksanakan</w:t>
      </w:r>
      <w:r>
        <w:rPr>
          <w:spacing w:val="-12"/>
          <w:w w:val="105"/>
        </w:rPr>
        <w:t xml:space="preserve"> </w:t>
      </w:r>
      <w:r>
        <w:rPr>
          <w:w w:val="105"/>
        </w:rPr>
        <w:t>di</w:t>
      </w:r>
      <w:r>
        <w:rPr>
          <w:spacing w:val="-10"/>
          <w:w w:val="105"/>
        </w:rPr>
        <w:t xml:space="preserve"> </w:t>
      </w:r>
      <w:r>
        <w:rPr>
          <w:rFonts w:hint="default"/>
          <w:b/>
          <w:bCs/>
          <w:spacing w:val="-10"/>
          <w:w w:val="105"/>
          <w:lang w:val="en-US"/>
        </w:rPr>
        <w:t xml:space="preserve">Rumah Sakit Universitas Andalas</w:t>
      </w:r>
    </w:p>
    <w:p>
      <w:pPr>
        <w:pStyle w:val="6"/>
        <w:rPr>
          <w:rFonts w:asciiTheme="minorHAnsi" w:hAnsiTheme="minorHAnsi"/>
          <w:sz w:val="24"/>
          <w:szCs w:val="24"/>
        </w:rPr>
      </w:pPr>
    </w:p>
    <w:p>
      <w:pPr>
        <w:pStyle w:val="6"/>
        <w:spacing w:before="4"/>
        <w:rPr>
          <w:rFonts w:asciiTheme="minorHAnsi" w:hAnsiTheme="minorHAnsi"/>
          <w:sz w:val="24"/>
          <w:szCs w:val="24"/>
        </w:rPr>
      </w:pPr>
    </w:p>
    <w:p>
      <w:pPr>
        <w:ind w:left="612"/>
        <w:rPr>
          <w:rFonts w:hint="default"/>
          <w:b/>
          <w:bCs/>
          <w:lang w:val="en-US"/>
        </w:rPr>
      </w:pPr>
      <w:r>
        <w:rPr>
          <w:w w:val="105"/>
        </w:rPr>
        <w:t>Surat</w:t>
      </w:r>
      <w:r>
        <w:rPr>
          <w:spacing w:val="-9"/>
          <w:w w:val="105"/>
        </w:rPr>
        <w:t xml:space="preserve"> </w:t>
      </w:r>
      <w:r>
        <w:rPr>
          <w:w w:val="105"/>
        </w:rPr>
        <w:t>Tugas</w:t>
      </w:r>
      <w:r>
        <w:rPr>
          <w:spacing w:val="-6"/>
          <w:w w:val="105"/>
        </w:rPr>
        <w:t xml:space="preserve"> </w:t>
      </w:r>
      <w:r>
        <w:rPr>
          <w:w w:val="105"/>
        </w:rPr>
        <w:t>ini</w:t>
      </w:r>
      <w:r>
        <w:rPr>
          <w:spacing w:val="-8"/>
          <w:w w:val="105"/>
        </w:rPr>
        <w:t xml:space="preserve"> </w:t>
      </w:r>
      <w:r>
        <w:rPr>
          <w:w w:val="105"/>
        </w:rPr>
        <w:t>berlaku</w:t>
      </w:r>
      <w:r>
        <w:rPr>
          <w:spacing w:val="-8"/>
          <w:w w:val="105"/>
        </w:rPr>
        <w:t xml:space="preserve"> </w:t>
      </w:r>
      <w:r>
        <w:rPr>
          <w:w w:val="105"/>
        </w:rPr>
        <w:t>mulai</w:t>
      </w:r>
      <w:r>
        <w:rPr>
          <w:spacing w:val="-9"/>
          <w:w w:val="105"/>
        </w:rPr>
        <w:t xml:space="preserve"> </w:t>
      </w:r>
      <w:r>
        <w:rPr>
          <w:rFonts w:hint="default"/>
          <w:b/>
          <w:bCs/>
          <w:spacing w:val="-9"/>
          <w:w w:val="105"/>
          <w:lang w:val="en-US"/>
        </w:rPr>
        <w:t xml:space="preserve">17 Desember 2023 - 30 Desember 2023</w:t>
      </w:r>
    </w:p>
    <w:p>
      <w:pPr>
        <w:pStyle w:val="6"/>
        <w:rPr>
          <w:rFonts w:asciiTheme="minorHAnsi" w:hAnsiTheme="minorHAnsi"/>
          <w:sz w:val="24"/>
          <w:szCs w:val="24"/>
        </w:rPr>
      </w:pPr>
    </w:p>
    <w:p>
      <w:pPr>
        <w:pStyle w:val="6"/>
        <w:spacing w:before="11"/>
        <w:rPr>
          <w:rFonts w:asciiTheme="minorHAnsi" w:hAnsiTheme="minorHAnsi"/>
          <w:sz w:val="24"/>
          <w:szCs w:val="24"/>
        </w:rPr>
      </w:pPr>
    </w:p>
    <w:p>
      <w:pPr>
        <w:ind w:left="612"/>
      </w:pPr>
      <w:r>
        <w:rPr>
          <w:spacing w:val="-1"/>
          <w:w w:val="105"/>
        </w:rPr>
        <w:t>Demikian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Surat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Tugas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ini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dibuat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untuk</w:t>
      </w:r>
      <w:r>
        <w:rPr>
          <w:spacing w:val="-10"/>
          <w:w w:val="105"/>
        </w:rPr>
        <w:t xml:space="preserve"> </w:t>
      </w:r>
      <w:r>
        <w:rPr>
          <w:w w:val="105"/>
        </w:rPr>
        <w:t>dapat</w:t>
      </w:r>
      <w:r>
        <w:rPr>
          <w:spacing w:val="-10"/>
          <w:w w:val="105"/>
        </w:rPr>
        <w:t xml:space="preserve"> </w:t>
      </w:r>
      <w:r>
        <w:rPr>
          <w:w w:val="105"/>
        </w:rPr>
        <w:t>dipergunakan</w:t>
      </w:r>
      <w:r>
        <w:rPr>
          <w:spacing w:val="-6"/>
          <w:w w:val="105"/>
        </w:rPr>
        <w:t xml:space="preserve"> </w:t>
      </w:r>
      <w:r>
        <w:rPr>
          <w:w w:val="105"/>
        </w:rPr>
        <w:t>sebagaimana</w:t>
      </w:r>
      <w:r>
        <w:rPr>
          <w:spacing w:val="-6"/>
          <w:w w:val="105"/>
        </w:rPr>
        <w:t xml:space="preserve"> </w:t>
      </w:r>
      <w:r>
        <w:rPr>
          <w:w w:val="105"/>
        </w:rPr>
        <w:t>mestinya.</w:t>
      </w:r>
    </w:p>
    <w:p>
      <w:pPr>
        <w:pStyle w:val="6"/>
        <w:rPr>
          <w:rFonts w:asciiTheme="minorHAnsi" w:hAnsiTheme="minorHAnsi"/>
          <w:sz w:val="24"/>
          <w:szCs w:val="24"/>
        </w:rPr>
      </w:pPr>
    </w:p>
    <w:p>
      <w:pPr>
        <w:pStyle w:val="6"/>
        <w:rPr>
          <w:rFonts w:asciiTheme="minorHAnsi" w:hAnsiTheme="minorHAnsi"/>
          <w:sz w:val="24"/>
          <w:szCs w:val="24"/>
        </w:rPr>
      </w:pPr>
    </w:p>
    <w:p>
      <w:pPr>
        <w:tabs>
          <w:tab w:val="left" w:pos="709"/>
        </w:tabs>
        <w:rPr>
          <w:rFonts w:ascii="Cambria" w:hAnsi="Cambria"/>
        </w:rPr>
      </w:pPr>
    </w:p>
    <w:p>
      <w:pPr>
        <w:spacing w:line="360" w:lineRule="auto"/>
        <w:ind w:left="5040" w:firstLine="720"/>
        <w:rPr>
          <w:rFonts w:hint="default" w:ascii="Cambria" w:hAnsi="Cambria"/>
          <w:lang w:val="en-US"/>
        </w:rPr>
      </w:pPr>
      <w:r>
        <w:rPr>
          <w:rFonts w:ascii="Cambria" w:hAnsi="Cambria"/>
        </w:rPr>
        <w:t>Padang,</w:t>
      </w:r>
      <w:r>
        <w:rPr>
          <w:rFonts w:hint="default" w:ascii="Cambria" w:hAnsi="Cambria"/>
          <w:lang w:val="en-US"/>
        </w:rPr>
        <w:t xml:space="preserve"> 17 Desember 2023</w:t>
      </w:r>
      <w:r>
        <w:rPr>
          <w:rFonts w:hint="default" w:ascii="Cambria" w:hAnsi="Cambria"/>
          <w:lang w:val="en-US"/>
        </w:rPr>
        <w:t/>
      </w:r>
    </w:p>
    <w:p>
      <w:pPr>
        <w:spacing w:line="360" w:lineRule="auto"/>
        <w:ind w:left="5040" w:firstLine="720"/>
        <w:rPr>
          <w:rFonts w:ascii="Cambria" w:hAnsi="Cambria"/>
        </w:rPr>
      </w:pPr>
      <w:r>
        <w:rPr>
          <w:rFonts w:ascii="Cambria" w:hAnsi="Cambria"/>
        </w:rPr>
        <w:t>Ketua,</w:t>
      </w:r>
    </w:p>
    <w:p>
      <w:pPr>
        <w:spacing w:line="360" w:lineRule="auto"/>
        <w:ind w:left="4500"/>
        <w:rPr>
          <w:rFonts w:ascii="Cambria" w:hAnsi="Cambria"/>
        </w:rPr>
      </w:pPr>
    </w:p>
    <w:p>
      <w:pPr>
        <w:spacing w:line="360" w:lineRule="auto"/>
        <w:ind w:left="4500"/>
        <w:rPr>
          <w:rFonts w:ascii="Cambria" w:hAnsi="Cambria"/>
        </w:rPr>
      </w:pPr>
    </w:p>
    <w:p>
      <w:pPr>
        <w:spacing w:line="360" w:lineRule="auto"/>
        <w:ind w:left="4500"/>
        <w:rPr>
          <w:rFonts w:ascii="Cambria" w:hAnsi="Cambria"/>
        </w:rPr>
      </w:pPr>
    </w:p>
    <w:p>
      <w:pPr>
        <w:ind w:left="5040" w:firstLine="720"/>
        <w:rPr>
          <w:rFonts w:ascii="Cambria" w:hAnsi="Cambria"/>
          <w:b/>
          <w:highlight w:val="none"/>
        </w:rPr>
      </w:pPr>
      <w:r>
        <w:rPr>
          <w:rFonts w:ascii="Cambria" w:hAnsi="Cambria"/>
          <w:b/>
          <w:highlight w:val="none"/>
        </w:rPr>
        <w:t>Husnil Kamil, MT</w:t>
      </w:r>
    </w:p>
    <w:p>
      <w:pPr>
        <w:ind w:left="5040" w:firstLine="720"/>
        <w:rPr>
          <w:rFonts w:hint="default" w:ascii="Cambria" w:hAnsi="Cambria"/>
          <w:b/>
          <w:lang w:val="en-US"/>
        </w:rPr>
      </w:pPr>
      <w:r>
        <w:rPr>
          <w:rFonts w:ascii="Cambria" w:hAnsi="Cambria"/>
          <w:b/>
        </w:rPr>
        <w:t>NIP.</w:t>
      </w:r>
      <w:r>
        <w:rPr>
          <w:rFonts w:hint="default" w:ascii="Cambria" w:hAnsi="Cambria"/>
          <w:b/>
          <w:lang w:val="en-US"/>
        </w:rPr>
        <w:t xml:space="preserve"> </w:t>
      </w:r>
      <w:r>
        <w:rPr>
          <w:rFonts w:ascii="Cambria" w:hAnsi="Cambria"/>
          <w:b/>
          <w:highlight w:val="none"/>
        </w:rPr>
        <w:t>198201182008121002</w:t>
      </w:r>
    </w:p>
    <w:p>
      <w:pPr>
        <w:tabs>
          <w:tab w:val="left" w:pos="567"/>
        </w:tabs>
        <w:spacing w:line="360" w:lineRule="auto"/>
        <w:jc w:val="both"/>
        <w:rPr>
          <w:rFonts w:ascii="Cambria" w:hAnsi="Cambria"/>
        </w:rPr>
      </w:pPr>
    </w:p>
    <w:p>
      <w:pPr>
        <w:tabs>
          <w:tab w:val="left" w:pos="567"/>
        </w:tabs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Tembusan : </w:t>
      </w:r>
    </w:p>
    <w:p>
      <w:pPr>
        <w:pStyle w:val="12"/>
        <w:numPr>
          <w:ilvl w:val="0"/>
          <w:numId w:val="1"/>
        </w:numPr>
        <w:spacing w:line="360" w:lineRule="auto"/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Yang bersangkutan untuk dilaksanakan</w:t>
      </w:r>
    </w:p>
    <w:p>
      <w:pPr>
        <w:pStyle w:val="12"/>
        <w:numPr>
          <w:ilvl w:val="0"/>
          <w:numId w:val="1"/>
        </w:numPr>
        <w:spacing w:line="360" w:lineRule="auto"/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Arsip</w:t>
      </w:r>
    </w:p>
    <w:sectPr>
      <w:headerReference r:id="rId3" w:type="default"/>
      <w:pgSz w:w="11907" w:h="16839"/>
      <w:pgMar w:top="1440" w:right="992" w:bottom="1260" w:left="1440" w:header="709" w:footer="567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Grand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9654" w:type="dxa"/>
      <w:jc w:val="center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476"/>
      <w:gridCol w:w="8178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994" w:hRule="atLeast"/>
        <w:jc w:val="center"/>
      </w:trPr>
      <w:tc>
        <w:tcPr>
          <w:tcW w:w="1140" w:type="dxa"/>
          <w:vAlign w:val="center"/>
        </w:tcPr>
        <w:p>
          <w:pPr>
            <w:pStyle w:val="9"/>
            <w:jc w:val="center"/>
          </w:pPr>
          <w:r>
            <w:drawing>
              <wp:inline distT="0" distB="0" distL="0" distR="0">
                <wp:extent cx="800100" cy="960120"/>
                <wp:effectExtent l="0" t="0" r="0" b="0"/>
                <wp:docPr id="25" name="Picture 25" descr="http://www.kliksumbar.com/foto_berita/medium_96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Picture 25" descr="http://www.kliksumbar.com/foto_berita/medium_96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555" cy="1025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14" w:type="dxa"/>
        </w:tcPr>
        <w:p>
          <w:pPr>
            <w:pStyle w:val="9"/>
            <w:ind w:left="53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KEMENTERIAN PENDIDIKAN, KEBUDAYAAN, RISET DAN TEKNOLOGI</w:t>
          </w:r>
        </w:p>
        <w:p>
          <w:pPr>
            <w:pStyle w:val="9"/>
            <w:ind w:left="53"/>
            <w:jc w:val="center"/>
            <w:rPr>
              <w:rFonts w:ascii="Times New Roman" w:hAnsi="Times New Roman" w:cs="Times New Roman"/>
              <w:spacing w:val="60"/>
              <w:sz w:val="28"/>
            </w:rPr>
          </w:pPr>
          <w:r>
            <w:rPr>
              <w:rFonts w:ascii="Times New Roman" w:hAnsi="Times New Roman" w:cs="Times New Roman"/>
              <w:spacing w:val="60"/>
              <w:sz w:val="28"/>
            </w:rPr>
            <w:t>UNIVERSITAS ANDALAS</w:t>
          </w:r>
        </w:p>
        <w:p>
          <w:pPr>
            <w:pStyle w:val="9"/>
            <w:ind w:left="53"/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FAKULTAS TEKNOLOGI INFORMASI</w:t>
          </w:r>
        </w:p>
        <w:p>
          <w:pPr>
            <w:pStyle w:val="9"/>
            <w:ind w:left="53"/>
            <w:jc w:val="center"/>
            <w:rPr>
              <w:rFonts w:ascii="Times New Roman" w:hAnsi="Times New Roman" w:cs="Times New Roman"/>
              <w:b/>
              <w:color w:val="000000" w:themeColor="text1"/>
              <w:sz w:val="36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36"/>
              <w14:textFill>
                <w14:solidFill>
                  <w14:schemeClr w14:val="tx1"/>
                </w14:solidFill>
              </w14:textFill>
            </w:rPr>
            <w:t>DEPARTEMEN SISTEM INFORMASI</w:t>
          </w:r>
        </w:p>
        <w:p>
          <w:pPr>
            <w:pStyle w:val="9"/>
            <w:spacing w:line="276" w:lineRule="auto"/>
            <w:ind w:left="53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Kampus Universitas Andalas, Limau Manis, Padang, Kode Pos 25163</w:t>
          </w:r>
        </w:p>
        <w:p>
          <w:pPr>
            <w:pStyle w:val="9"/>
            <w:tabs>
              <w:tab w:val="left" w:pos="5535"/>
              <w:tab w:val="clear" w:pos="8640"/>
            </w:tabs>
            <w:spacing w:line="276" w:lineRule="auto"/>
            <w:ind w:left="53"/>
            <w:jc w:val="center"/>
            <w:rPr>
              <w:i/>
            </w:rPr>
          </w:pPr>
          <w:r>
            <w:rPr>
              <w:rFonts w:ascii="Times New Roman" w:hAnsi="Times New Roman" w:cs="Times New Roman"/>
              <w:i/>
              <w:sz w:val="22"/>
            </w:rPr>
            <w:t xml:space="preserve">Telp: 0751-9824667 website: </w:t>
          </w:r>
          <w:r>
            <w:fldChar w:fldCharType="begin"/>
          </w:r>
          <w:r>
            <w:instrText xml:space="preserve"> HYPERLINK "http://si.fti.unand.ac.id" </w:instrText>
          </w:r>
          <w:r>
            <w:fldChar w:fldCharType="separate"/>
          </w:r>
          <w:r>
            <w:rPr>
              <w:rStyle w:val="10"/>
              <w:rFonts w:ascii="Times New Roman" w:hAnsi="Times New Roman" w:cs="Times New Roman"/>
              <w:i/>
              <w:sz w:val="22"/>
            </w:rPr>
            <w:t>http://si.fti.unand.ac.id</w:t>
          </w:r>
          <w:r>
            <w:rPr>
              <w:rStyle w:val="10"/>
              <w:rFonts w:ascii="Times New Roman" w:hAnsi="Times New Roman" w:cs="Times New Roman"/>
              <w:i/>
              <w:sz w:val="22"/>
            </w:rPr>
            <w:fldChar w:fldCharType="end"/>
          </w:r>
        </w:p>
      </w:tc>
    </w:tr>
  </w:tbl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BB695D"/>
    <w:multiLevelType w:val="multilevel"/>
    <w:tmpl w:val="5BBB695D"/>
    <w:lvl w:ilvl="0" w:tentative="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296" w:hanging="360"/>
      </w:pPr>
    </w:lvl>
    <w:lvl w:ilvl="2" w:tentative="0">
      <w:start w:val="1"/>
      <w:numFmt w:val="lowerRoman"/>
      <w:lvlText w:val="%3."/>
      <w:lvlJc w:val="right"/>
      <w:pPr>
        <w:ind w:left="2016" w:hanging="180"/>
      </w:pPr>
    </w:lvl>
    <w:lvl w:ilvl="3" w:tentative="0">
      <w:start w:val="1"/>
      <w:numFmt w:val="decimal"/>
      <w:lvlText w:val="%4."/>
      <w:lvlJc w:val="left"/>
      <w:pPr>
        <w:ind w:left="2736" w:hanging="360"/>
      </w:pPr>
    </w:lvl>
    <w:lvl w:ilvl="4" w:tentative="0">
      <w:start w:val="1"/>
      <w:numFmt w:val="lowerLetter"/>
      <w:lvlText w:val="%5."/>
      <w:lvlJc w:val="left"/>
      <w:pPr>
        <w:ind w:left="3456" w:hanging="360"/>
      </w:pPr>
    </w:lvl>
    <w:lvl w:ilvl="5" w:tentative="0">
      <w:start w:val="1"/>
      <w:numFmt w:val="lowerRoman"/>
      <w:lvlText w:val="%6."/>
      <w:lvlJc w:val="right"/>
      <w:pPr>
        <w:ind w:left="4176" w:hanging="180"/>
      </w:pPr>
    </w:lvl>
    <w:lvl w:ilvl="6" w:tentative="0">
      <w:start w:val="1"/>
      <w:numFmt w:val="decimal"/>
      <w:lvlText w:val="%7."/>
      <w:lvlJc w:val="left"/>
      <w:pPr>
        <w:ind w:left="4896" w:hanging="360"/>
      </w:pPr>
    </w:lvl>
    <w:lvl w:ilvl="7" w:tentative="0">
      <w:start w:val="1"/>
      <w:numFmt w:val="lowerLetter"/>
      <w:lvlText w:val="%8."/>
      <w:lvlJc w:val="left"/>
      <w:pPr>
        <w:ind w:left="5616" w:hanging="360"/>
      </w:pPr>
    </w:lvl>
    <w:lvl w:ilvl="8" w:tentative="0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hideSpellingErrors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E4E"/>
    <w:rsid w:val="00001775"/>
    <w:rsid w:val="00001D27"/>
    <w:rsid w:val="00002EBD"/>
    <w:rsid w:val="00006F0A"/>
    <w:rsid w:val="000071CA"/>
    <w:rsid w:val="00012B9B"/>
    <w:rsid w:val="00012C25"/>
    <w:rsid w:val="0001344C"/>
    <w:rsid w:val="00014179"/>
    <w:rsid w:val="0001633D"/>
    <w:rsid w:val="000179DE"/>
    <w:rsid w:val="00025B09"/>
    <w:rsid w:val="000265E3"/>
    <w:rsid w:val="00030E51"/>
    <w:rsid w:val="000318D8"/>
    <w:rsid w:val="00033DB0"/>
    <w:rsid w:val="00034A67"/>
    <w:rsid w:val="00034B02"/>
    <w:rsid w:val="00035A20"/>
    <w:rsid w:val="00037034"/>
    <w:rsid w:val="00037415"/>
    <w:rsid w:val="00037678"/>
    <w:rsid w:val="00040541"/>
    <w:rsid w:val="000422D7"/>
    <w:rsid w:val="000435F2"/>
    <w:rsid w:val="00047374"/>
    <w:rsid w:val="00050C73"/>
    <w:rsid w:val="00051112"/>
    <w:rsid w:val="000512D2"/>
    <w:rsid w:val="00051500"/>
    <w:rsid w:val="0005184E"/>
    <w:rsid w:val="00051EBC"/>
    <w:rsid w:val="00052E69"/>
    <w:rsid w:val="00053CA3"/>
    <w:rsid w:val="0005778C"/>
    <w:rsid w:val="00060BF6"/>
    <w:rsid w:val="00060F7A"/>
    <w:rsid w:val="00061BAA"/>
    <w:rsid w:val="000634F1"/>
    <w:rsid w:val="00065E77"/>
    <w:rsid w:val="000662A9"/>
    <w:rsid w:val="0006657B"/>
    <w:rsid w:val="00067C3A"/>
    <w:rsid w:val="00067EA1"/>
    <w:rsid w:val="00070E12"/>
    <w:rsid w:val="000736AA"/>
    <w:rsid w:val="00073CDE"/>
    <w:rsid w:val="0007496F"/>
    <w:rsid w:val="00075B86"/>
    <w:rsid w:val="00077216"/>
    <w:rsid w:val="00077E47"/>
    <w:rsid w:val="00080477"/>
    <w:rsid w:val="00081278"/>
    <w:rsid w:val="00082575"/>
    <w:rsid w:val="0008347A"/>
    <w:rsid w:val="000840C1"/>
    <w:rsid w:val="00084A21"/>
    <w:rsid w:val="00084E9C"/>
    <w:rsid w:val="000858A0"/>
    <w:rsid w:val="00086796"/>
    <w:rsid w:val="000933D5"/>
    <w:rsid w:val="00094223"/>
    <w:rsid w:val="00094A46"/>
    <w:rsid w:val="00094FE5"/>
    <w:rsid w:val="00095EF0"/>
    <w:rsid w:val="00097A41"/>
    <w:rsid w:val="00097ECE"/>
    <w:rsid w:val="000A53E5"/>
    <w:rsid w:val="000A5579"/>
    <w:rsid w:val="000A5801"/>
    <w:rsid w:val="000A5B4B"/>
    <w:rsid w:val="000A5F68"/>
    <w:rsid w:val="000A6357"/>
    <w:rsid w:val="000A72BA"/>
    <w:rsid w:val="000A7973"/>
    <w:rsid w:val="000B03A5"/>
    <w:rsid w:val="000B146B"/>
    <w:rsid w:val="000B16D2"/>
    <w:rsid w:val="000B2A15"/>
    <w:rsid w:val="000B34F0"/>
    <w:rsid w:val="000B40C1"/>
    <w:rsid w:val="000B5475"/>
    <w:rsid w:val="000B621C"/>
    <w:rsid w:val="000B6960"/>
    <w:rsid w:val="000B6C30"/>
    <w:rsid w:val="000B7504"/>
    <w:rsid w:val="000C03EE"/>
    <w:rsid w:val="000C19D0"/>
    <w:rsid w:val="000C2ABD"/>
    <w:rsid w:val="000C2D07"/>
    <w:rsid w:val="000C3F0E"/>
    <w:rsid w:val="000C45E1"/>
    <w:rsid w:val="000C688C"/>
    <w:rsid w:val="000D02DF"/>
    <w:rsid w:val="000D24A0"/>
    <w:rsid w:val="000D2D85"/>
    <w:rsid w:val="000D2FB9"/>
    <w:rsid w:val="000D4C44"/>
    <w:rsid w:val="000D5B47"/>
    <w:rsid w:val="000D5EC0"/>
    <w:rsid w:val="000D6E44"/>
    <w:rsid w:val="000D6EA8"/>
    <w:rsid w:val="000D709C"/>
    <w:rsid w:val="000D71BF"/>
    <w:rsid w:val="000D7E3E"/>
    <w:rsid w:val="000E1777"/>
    <w:rsid w:val="000E27E2"/>
    <w:rsid w:val="000E292D"/>
    <w:rsid w:val="000E3C77"/>
    <w:rsid w:val="000E4395"/>
    <w:rsid w:val="000E561E"/>
    <w:rsid w:val="000E5E7E"/>
    <w:rsid w:val="000E6075"/>
    <w:rsid w:val="000E6BB0"/>
    <w:rsid w:val="000F3128"/>
    <w:rsid w:val="000F314B"/>
    <w:rsid w:val="000F42DC"/>
    <w:rsid w:val="000F69BC"/>
    <w:rsid w:val="000F6A73"/>
    <w:rsid w:val="00100600"/>
    <w:rsid w:val="00101751"/>
    <w:rsid w:val="001029A8"/>
    <w:rsid w:val="00103DEC"/>
    <w:rsid w:val="0010514E"/>
    <w:rsid w:val="001062DD"/>
    <w:rsid w:val="00106428"/>
    <w:rsid w:val="00106503"/>
    <w:rsid w:val="00110C30"/>
    <w:rsid w:val="00110D05"/>
    <w:rsid w:val="00112B7C"/>
    <w:rsid w:val="00113EC9"/>
    <w:rsid w:val="00114234"/>
    <w:rsid w:val="001149A3"/>
    <w:rsid w:val="0011519B"/>
    <w:rsid w:val="001171E6"/>
    <w:rsid w:val="001177F3"/>
    <w:rsid w:val="0012026E"/>
    <w:rsid w:val="00121466"/>
    <w:rsid w:val="00121BFE"/>
    <w:rsid w:val="001222EC"/>
    <w:rsid w:val="00122430"/>
    <w:rsid w:val="00122753"/>
    <w:rsid w:val="0012280F"/>
    <w:rsid w:val="0012330F"/>
    <w:rsid w:val="0012346A"/>
    <w:rsid w:val="001238FD"/>
    <w:rsid w:val="0012674A"/>
    <w:rsid w:val="00126A2F"/>
    <w:rsid w:val="00126C5E"/>
    <w:rsid w:val="0012731F"/>
    <w:rsid w:val="00130B60"/>
    <w:rsid w:val="00131A74"/>
    <w:rsid w:val="0013321C"/>
    <w:rsid w:val="00133316"/>
    <w:rsid w:val="00133CC9"/>
    <w:rsid w:val="001365C3"/>
    <w:rsid w:val="00141889"/>
    <w:rsid w:val="00141E12"/>
    <w:rsid w:val="00141EA8"/>
    <w:rsid w:val="00145A89"/>
    <w:rsid w:val="001512F1"/>
    <w:rsid w:val="00151316"/>
    <w:rsid w:val="0015211D"/>
    <w:rsid w:val="00152D46"/>
    <w:rsid w:val="00153F94"/>
    <w:rsid w:val="00153FE3"/>
    <w:rsid w:val="00154016"/>
    <w:rsid w:val="0015521B"/>
    <w:rsid w:val="00155948"/>
    <w:rsid w:val="00155BD4"/>
    <w:rsid w:val="00157247"/>
    <w:rsid w:val="00160785"/>
    <w:rsid w:val="00160C54"/>
    <w:rsid w:val="001616A7"/>
    <w:rsid w:val="00161ACA"/>
    <w:rsid w:val="00162C4F"/>
    <w:rsid w:val="00164114"/>
    <w:rsid w:val="00166221"/>
    <w:rsid w:val="00167826"/>
    <w:rsid w:val="00170445"/>
    <w:rsid w:val="00170A1F"/>
    <w:rsid w:val="001714BC"/>
    <w:rsid w:val="001769FB"/>
    <w:rsid w:val="00180120"/>
    <w:rsid w:val="001825C1"/>
    <w:rsid w:val="0018272D"/>
    <w:rsid w:val="001829CC"/>
    <w:rsid w:val="00182D0B"/>
    <w:rsid w:val="0018409F"/>
    <w:rsid w:val="00184251"/>
    <w:rsid w:val="0018450D"/>
    <w:rsid w:val="00184C75"/>
    <w:rsid w:val="00184DA9"/>
    <w:rsid w:val="00185086"/>
    <w:rsid w:val="00186BB9"/>
    <w:rsid w:val="00190C0C"/>
    <w:rsid w:val="00191772"/>
    <w:rsid w:val="0019490B"/>
    <w:rsid w:val="00194FD4"/>
    <w:rsid w:val="00195EDB"/>
    <w:rsid w:val="001969C5"/>
    <w:rsid w:val="00196FD8"/>
    <w:rsid w:val="001A0EF2"/>
    <w:rsid w:val="001A10F2"/>
    <w:rsid w:val="001A21BF"/>
    <w:rsid w:val="001A2873"/>
    <w:rsid w:val="001A40BD"/>
    <w:rsid w:val="001A40F3"/>
    <w:rsid w:val="001A4DA2"/>
    <w:rsid w:val="001A5395"/>
    <w:rsid w:val="001A646C"/>
    <w:rsid w:val="001A6A74"/>
    <w:rsid w:val="001A6B21"/>
    <w:rsid w:val="001A7405"/>
    <w:rsid w:val="001A77FE"/>
    <w:rsid w:val="001A78E7"/>
    <w:rsid w:val="001B148B"/>
    <w:rsid w:val="001B2418"/>
    <w:rsid w:val="001B3D9D"/>
    <w:rsid w:val="001B405C"/>
    <w:rsid w:val="001B43FF"/>
    <w:rsid w:val="001B615C"/>
    <w:rsid w:val="001B6596"/>
    <w:rsid w:val="001B6BF1"/>
    <w:rsid w:val="001B6E0F"/>
    <w:rsid w:val="001B79BD"/>
    <w:rsid w:val="001B7AAC"/>
    <w:rsid w:val="001C0075"/>
    <w:rsid w:val="001C1568"/>
    <w:rsid w:val="001C4C69"/>
    <w:rsid w:val="001C580A"/>
    <w:rsid w:val="001C722C"/>
    <w:rsid w:val="001D0C78"/>
    <w:rsid w:val="001D171E"/>
    <w:rsid w:val="001D29F6"/>
    <w:rsid w:val="001D2DFA"/>
    <w:rsid w:val="001D2EA0"/>
    <w:rsid w:val="001D355A"/>
    <w:rsid w:val="001D432D"/>
    <w:rsid w:val="001D49CB"/>
    <w:rsid w:val="001D4D28"/>
    <w:rsid w:val="001E26DA"/>
    <w:rsid w:val="001E429C"/>
    <w:rsid w:val="001E4728"/>
    <w:rsid w:val="001E5583"/>
    <w:rsid w:val="001E657D"/>
    <w:rsid w:val="001F0156"/>
    <w:rsid w:val="001F0867"/>
    <w:rsid w:val="001F0A88"/>
    <w:rsid w:val="001F1400"/>
    <w:rsid w:val="001F14FA"/>
    <w:rsid w:val="001F266E"/>
    <w:rsid w:val="001F2725"/>
    <w:rsid w:val="001F2F55"/>
    <w:rsid w:val="001F3F43"/>
    <w:rsid w:val="001F4261"/>
    <w:rsid w:val="001F4D7F"/>
    <w:rsid w:val="001F59D4"/>
    <w:rsid w:val="001F5B31"/>
    <w:rsid w:val="001F6168"/>
    <w:rsid w:val="001F61DE"/>
    <w:rsid w:val="00202FA8"/>
    <w:rsid w:val="0020509C"/>
    <w:rsid w:val="002063C4"/>
    <w:rsid w:val="00207337"/>
    <w:rsid w:val="00207857"/>
    <w:rsid w:val="00207E96"/>
    <w:rsid w:val="00210050"/>
    <w:rsid w:val="002114BB"/>
    <w:rsid w:val="00213293"/>
    <w:rsid w:val="00213714"/>
    <w:rsid w:val="00213858"/>
    <w:rsid w:val="00213964"/>
    <w:rsid w:val="00213F32"/>
    <w:rsid w:val="00216FA6"/>
    <w:rsid w:val="0021789A"/>
    <w:rsid w:val="002201CF"/>
    <w:rsid w:val="0022073C"/>
    <w:rsid w:val="00225353"/>
    <w:rsid w:val="0022599B"/>
    <w:rsid w:val="00225E6B"/>
    <w:rsid w:val="00226D99"/>
    <w:rsid w:val="00226FA1"/>
    <w:rsid w:val="00227495"/>
    <w:rsid w:val="002279E9"/>
    <w:rsid w:val="00230BD9"/>
    <w:rsid w:val="002317A7"/>
    <w:rsid w:val="00232689"/>
    <w:rsid w:val="0023392D"/>
    <w:rsid w:val="00234139"/>
    <w:rsid w:val="0023599F"/>
    <w:rsid w:val="00235F49"/>
    <w:rsid w:val="00235FB2"/>
    <w:rsid w:val="002374A1"/>
    <w:rsid w:val="00237D08"/>
    <w:rsid w:val="00237D51"/>
    <w:rsid w:val="00240E55"/>
    <w:rsid w:val="00244D1E"/>
    <w:rsid w:val="0024542A"/>
    <w:rsid w:val="002454C3"/>
    <w:rsid w:val="00246E2D"/>
    <w:rsid w:val="0024725F"/>
    <w:rsid w:val="0024796B"/>
    <w:rsid w:val="00250DB5"/>
    <w:rsid w:val="002517EA"/>
    <w:rsid w:val="00252FFA"/>
    <w:rsid w:val="00253030"/>
    <w:rsid w:val="002538E4"/>
    <w:rsid w:val="002541E9"/>
    <w:rsid w:val="002549B4"/>
    <w:rsid w:val="00257627"/>
    <w:rsid w:val="00262520"/>
    <w:rsid w:val="002633C3"/>
    <w:rsid w:val="00265E3E"/>
    <w:rsid w:val="002663DC"/>
    <w:rsid w:val="00271722"/>
    <w:rsid w:val="00272A8B"/>
    <w:rsid w:val="00273A39"/>
    <w:rsid w:val="0027529A"/>
    <w:rsid w:val="00276EC4"/>
    <w:rsid w:val="00280001"/>
    <w:rsid w:val="00281299"/>
    <w:rsid w:val="00281D25"/>
    <w:rsid w:val="00282558"/>
    <w:rsid w:val="00283BD0"/>
    <w:rsid w:val="00284883"/>
    <w:rsid w:val="0028596C"/>
    <w:rsid w:val="00287F53"/>
    <w:rsid w:val="0029079D"/>
    <w:rsid w:val="00291053"/>
    <w:rsid w:val="00293845"/>
    <w:rsid w:val="00294293"/>
    <w:rsid w:val="00294E64"/>
    <w:rsid w:val="0029596B"/>
    <w:rsid w:val="00295EC6"/>
    <w:rsid w:val="00295EFA"/>
    <w:rsid w:val="002963A4"/>
    <w:rsid w:val="00297DA6"/>
    <w:rsid w:val="00297DF3"/>
    <w:rsid w:val="002A0DD6"/>
    <w:rsid w:val="002A221A"/>
    <w:rsid w:val="002A26F5"/>
    <w:rsid w:val="002A39C4"/>
    <w:rsid w:val="002A4E07"/>
    <w:rsid w:val="002A4EC8"/>
    <w:rsid w:val="002A54C8"/>
    <w:rsid w:val="002A70C3"/>
    <w:rsid w:val="002B0A6E"/>
    <w:rsid w:val="002B19FF"/>
    <w:rsid w:val="002B1ABA"/>
    <w:rsid w:val="002B7571"/>
    <w:rsid w:val="002B768F"/>
    <w:rsid w:val="002B7935"/>
    <w:rsid w:val="002C0304"/>
    <w:rsid w:val="002C04B9"/>
    <w:rsid w:val="002C2D9D"/>
    <w:rsid w:val="002C41CA"/>
    <w:rsid w:val="002C4C6B"/>
    <w:rsid w:val="002C6A65"/>
    <w:rsid w:val="002C7770"/>
    <w:rsid w:val="002D0B26"/>
    <w:rsid w:val="002D11BD"/>
    <w:rsid w:val="002D16E9"/>
    <w:rsid w:val="002D2820"/>
    <w:rsid w:val="002D2BEF"/>
    <w:rsid w:val="002D3947"/>
    <w:rsid w:val="002D3C4D"/>
    <w:rsid w:val="002D4C11"/>
    <w:rsid w:val="002D4D1B"/>
    <w:rsid w:val="002D54F4"/>
    <w:rsid w:val="002D5664"/>
    <w:rsid w:val="002D5903"/>
    <w:rsid w:val="002D6DFB"/>
    <w:rsid w:val="002E1A3A"/>
    <w:rsid w:val="002E25F7"/>
    <w:rsid w:val="002E3D47"/>
    <w:rsid w:val="002E52D8"/>
    <w:rsid w:val="002E52F4"/>
    <w:rsid w:val="002E7EED"/>
    <w:rsid w:val="002F079B"/>
    <w:rsid w:val="002F0A7B"/>
    <w:rsid w:val="002F12BE"/>
    <w:rsid w:val="002F1309"/>
    <w:rsid w:val="002F13E0"/>
    <w:rsid w:val="002F3A6F"/>
    <w:rsid w:val="002F5320"/>
    <w:rsid w:val="002F7B66"/>
    <w:rsid w:val="002F7B77"/>
    <w:rsid w:val="003002F8"/>
    <w:rsid w:val="00300B04"/>
    <w:rsid w:val="00301AA2"/>
    <w:rsid w:val="0030234C"/>
    <w:rsid w:val="00302C68"/>
    <w:rsid w:val="0030341F"/>
    <w:rsid w:val="00304291"/>
    <w:rsid w:val="00304612"/>
    <w:rsid w:val="00304BF3"/>
    <w:rsid w:val="00305823"/>
    <w:rsid w:val="003074B3"/>
    <w:rsid w:val="0031051D"/>
    <w:rsid w:val="00310721"/>
    <w:rsid w:val="00310C5A"/>
    <w:rsid w:val="0031224B"/>
    <w:rsid w:val="003122C8"/>
    <w:rsid w:val="0031279D"/>
    <w:rsid w:val="00312D98"/>
    <w:rsid w:val="00312F3A"/>
    <w:rsid w:val="00314342"/>
    <w:rsid w:val="00314BD0"/>
    <w:rsid w:val="00315143"/>
    <w:rsid w:val="003151A7"/>
    <w:rsid w:val="00315AAF"/>
    <w:rsid w:val="0031621A"/>
    <w:rsid w:val="0032003B"/>
    <w:rsid w:val="00320EC8"/>
    <w:rsid w:val="003220A6"/>
    <w:rsid w:val="00323343"/>
    <w:rsid w:val="003246EE"/>
    <w:rsid w:val="00324B03"/>
    <w:rsid w:val="00324DCC"/>
    <w:rsid w:val="00325F60"/>
    <w:rsid w:val="003268E8"/>
    <w:rsid w:val="0033031D"/>
    <w:rsid w:val="00330932"/>
    <w:rsid w:val="00330FE4"/>
    <w:rsid w:val="00332068"/>
    <w:rsid w:val="00332A4C"/>
    <w:rsid w:val="00332DBF"/>
    <w:rsid w:val="00333C51"/>
    <w:rsid w:val="0033405C"/>
    <w:rsid w:val="00334137"/>
    <w:rsid w:val="003342AF"/>
    <w:rsid w:val="00334BFD"/>
    <w:rsid w:val="00334FC4"/>
    <w:rsid w:val="003353B3"/>
    <w:rsid w:val="00335DA7"/>
    <w:rsid w:val="00337903"/>
    <w:rsid w:val="00344864"/>
    <w:rsid w:val="003450EF"/>
    <w:rsid w:val="00345ADB"/>
    <w:rsid w:val="00345D48"/>
    <w:rsid w:val="00345D8B"/>
    <w:rsid w:val="00345E08"/>
    <w:rsid w:val="0035015F"/>
    <w:rsid w:val="00350214"/>
    <w:rsid w:val="00350528"/>
    <w:rsid w:val="00350CFC"/>
    <w:rsid w:val="003524CF"/>
    <w:rsid w:val="0035321E"/>
    <w:rsid w:val="00354B79"/>
    <w:rsid w:val="00354C16"/>
    <w:rsid w:val="0035510C"/>
    <w:rsid w:val="003552C6"/>
    <w:rsid w:val="003557F0"/>
    <w:rsid w:val="00355E4D"/>
    <w:rsid w:val="00356227"/>
    <w:rsid w:val="00366F75"/>
    <w:rsid w:val="00370ADF"/>
    <w:rsid w:val="003712D1"/>
    <w:rsid w:val="00372C15"/>
    <w:rsid w:val="00373ECF"/>
    <w:rsid w:val="00374FB6"/>
    <w:rsid w:val="00380EBC"/>
    <w:rsid w:val="00381207"/>
    <w:rsid w:val="003828C4"/>
    <w:rsid w:val="00383238"/>
    <w:rsid w:val="003842A2"/>
    <w:rsid w:val="00386A50"/>
    <w:rsid w:val="003901FE"/>
    <w:rsid w:val="003922E6"/>
    <w:rsid w:val="00392FCC"/>
    <w:rsid w:val="00393156"/>
    <w:rsid w:val="003A1D74"/>
    <w:rsid w:val="003A2840"/>
    <w:rsid w:val="003A287E"/>
    <w:rsid w:val="003A2E57"/>
    <w:rsid w:val="003A3958"/>
    <w:rsid w:val="003A55BA"/>
    <w:rsid w:val="003A63DA"/>
    <w:rsid w:val="003A7632"/>
    <w:rsid w:val="003A7FC7"/>
    <w:rsid w:val="003B1604"/>
    <w:rsid w:val="003B2A92"/>
    <w:rsid w:val="003B46CA"/>
    <w:rsid w:val="003B7C76"/>
    <w:rsid w:val="003B7C9A"/>
    <w:rsid w:val="003C02C7"/>
    <w:rsid w:val="003C095D"/>
    <w:rsid w:val="003C0F82"/>
    <w:rsid w:val="003C1646"/>
    <w:rsid w:val="003C195C"/>
    <w:rsid w:val="003C389C"/>
    <w:rsid w:val="003C4344"/>
    <w:rsid w:val="003C4B67"/>
    <w:rsid w:val="003C4E4E"/>
    <w:rsid w:val="003C7FAF"/>
    <w:rsid w:val="003D029C"/>
    <w:rsid w:val="003D12FC"/>
    <w:rsid w:val="003E1620"/>
    <w:rsid w:val="003E1B06"/>
    <w:rsid w:val="003E4901"/>
    <w:rsid w:val="003E647B"/>
    <w:rsid w:val="003E6C4E"/>
    <w:rsid w:val="003E79A9"/>
    <w:rsid w:val="003F143F"/>
    <w:rsid w:val="003F23DA"/>
    <w:rsid w:val="003F3B37"/>
    <w:rsid w:val="003F41EB"/>
    <w:rsid w:val="003F488B"/>
    <w:rsid w:val="003F615B"/>
    <w:rsid w:val="003F6929"/>
    <w:rsid w:val="003F764D"/>
    <w:rsid w:val="003F786F"/>
    <w:rsid w:val="003F78F6"/>
    <w:rsid w:val="003F7C95"/>
    <w:rsid w:val="004000F1"/>
    <w:rsid w:val="0040096B"/>
    <w:rsid w:val="0040214A"/>
    <w:rsid w:val="00402321"/>
    <w:rsid w:val="00402700"/>
    <w:rsid w:val="00403A9F"/>
    <w:rsid w:val="004042DE"/>
    <w:rsid w:val="00404421"/>
    <w:rsid w:val="004047C5"/>
    <w:rsid w:val="00404C16"/>
    <w:rsid w:val="0040537A"/>
    <w:rsid w:val="0041058F"/>
    <w:rsid w:val="004109D2"/>
    <w:rsid w:val="00410DBA"/>
    <w:rsid w:val="00411309"/>
    <w:rsid w:val="00412288"/>
    <w:rsid w:val="00412316"/>
    <w:rsid w:val="0041385D"/>
    <w:rsid w:val="00413AB8"/>
    <w:rsid w:val="004151A7"/>
    <w:rsid w:val="004174E2"/>
    <w:rsid w:val="00417C7E"/>
    <w:rsid w:val="00417E84"/>
    <w:rsid w:val="004202A9"/>
    <w:rsid w:val="00427611"/>
    <w:rsid w:val="00427958"/>
    <w:rsid w:val="00430428"/>
    <w:rsid w:val="00431D18"/>
    <w:rsid w:val="00433218"/>
    <w:rsid w:val="0043364D"/>
    <w:rsid w:val="0043446B"/>
    <w:rsid w:val="00434FA4"/>
    <w:rsid w:val="00435300"/>
    <w:rsid w:val="00435795"/>
    <w:rsid w:val="004361F4"/>
    <w:rsid w:val="004406E6"/>
    <w:rsid w:val="00442780"/>
    <w:rsid w:val="00442B60"/>
    <w:rsid w:val="00442DA5"/>
    <w:rsid w:val="00444364"/>
    <w:rsid w:val="0044464E"/>
    <w:rsid w:val="00446A1B"/>
    <w:rsid w:val="00446B0A"/>
    <w:rsid w:val="00450C23"/>
    <w:rsid w:val="00450D94"/>
    <w:rsid w:val="00451797"/>
    <w:rsid w:val="004547A2"/>
    <w:rsid w:val="00457456"/>
    <w:rsid w:val="00457C2A"/>
    <w:rsid w:val="00457D66"/>
    <w:rsid w:val="00457F3A"/>
    <w:rsid w:val="004608E7"/>
    <w:rsid w:val="00460906"/>
    <w:rsid w:val="004614B8"/>
    <w:rsid w:val="004633D5"/>
    <w:rsid w:val="00465E31"/>
    <w:rsid w:val="004667F7"/>
    <w:rsid w:val="00472E89"/>
    <w:rsid w:val="00475695"/>
    <w:rsid w:val="0047670B"/>
    <w:rsid w:val="00476E5F"/>
    <w:rsid w:val="004773AD"/>
    <w:rsid w:val="00481089"/>
    <w:rsid w:val="00481F62"/>
    <w:rsid w:val="00482439"/>
    <w:rsid w:val="004864D1"/>
    <w:rsid w:val="00486C36"/>
    <w:rsid w:val="004902C7"/>
    <w:rsid w:val="00490F56"/>
    <w:rsid w:val="00491269"/>
    <w:rsid w:val="0049161C"/>
    <w:rsid w:val="00492160"/>
    <w:rsid w:val="004948B5"/>
    <w:rsid w:val="004951D5"/>
    <w:rsid w:val="004954D0"/>
    <w:rsid w:val="00495B19"/>
    <w:rsid w:val="00495B7D"/>
    <w:rsid w:val="004970B5"/>
    <w:rsid w:val="0049757C"/>
    <w:rsid w:val="00497828"/>
    <w:rsid w:val="004A0228"/>
    <w:rsid w:val="004A023F"/>
    <w:rsid w:val="004A0F9A"/>
    <w:rsid w:val="004A2A0E"/>
    <w:rsid w:val="004A3691"/>
    <w:rsid w:val="004A3ED8"/>
    <w:rsid w:val="004A496B"/>
    <w:rsid w:val="004A7B34"/>
    <w:rsid w:val="004B06D3"/>
    <w:rsid w:val="004B15F7"/>
    <w:rsid w:val="004B2098"/>
    <w:rsid w:val="004B455C"/>
    <w:rsid w:val="004B4D06"/>
    <w:rsid w:val="004B5432"/>
    <w:rsid w:val="004C0510"/>
    <w:rsid w:val="004C09D7"/>
    <w:rsid w:val="004C0DAD"/>
    <w:rsid w:val="004C13F6"/>
    <w:rsid w:val="004C1818"/>
    <w:rsid w:val="004C216C"/>
    <w:rsid w:val="004C2733"/>
    <w:rsid w:val="004C36B9"/>
    <w:rsid w:val="004C3DE9"/>
    <w:rsid w:val="004C6375"/>
    <w:rsid w:val="004C6AB2"/>
    <w:rsid w:val="004C6C84"/>
    <w:rsid w:val="004C728C"/>
    <w:rsid w:val="004D0C3A"/>
    <w:rsid w:val="004D14F4"/>
    <w:rsid w:val="004D537B"/>
    <w:rsid w:val="004D5E8C"/>
    <w:rsid w:val="004D61AB"/>
    <w:rsid w:val="004D7B1F"/>
    <w:rsid w:val="004D7B35"/>
    <w:rsid w:val="004E0D5C"/>
    <w:rsid w:val="004E2410"/>
    <w:rsid w:val="004E2535"/>
    <w:rsid w:val="004E2BE4"/>
    <w:rsid w:val="004E3763"/>
    <w:rsid w:val="004E4EE7"/>
    <w:rsid w:val="004E6060"/>
    <w:rsid w:val="004E7E79"/>
    <w:rsid w:val="004F02F7"/>
    <w:rsid w:val="004F26B4"/>
    <w:rsid w:val="004F3045"/>
    <w:rsid w:val="004F3C82"/>
    <w:rsid w:val="004F4162"/>
    <w:rsid w:val="004F727C"/>
    <w:rsid w:val="004F7FE9"/>
    <w:rsid w:val="00502EC8"/>
    <w:rsid w:val="00503F06"/>
    <w:rsid w:val="0050627B"/>
    <w:rsid w:val="005063A7"/>
    <w:rsid w:val="0050667B"/>
    <w:rsid w:val="00511382"/>
    <w:rsid w:val="00512AB5"/>
    <w:rsid w:val="00513A40"/>
    <w:rsid w:val="005165CC"/>
    <w:rsid w:val="00516C4E"/>
    <w:rsid w:val="0051707A"/>
    <w:rsid w:val="00520129"/>
    <w:rsid w:val="005202BF"/>
    <w:rsid w:val="005221CD"/>
    <w:rsid w:val="00523540"/>
    <w:rsid w:val="0052476D"/>
    <w:rsid w:val="005247EB"/>
    <w:rsid w:val="00527E73"/>
    <w:rsid w:val="00530082"/>
    <w:rsid w:val="005313C4"/>
    <w:rsid w:val="00533054"/>
    <w:rsid w:val="005339D4"/>
    <w:rsid w:val="00533D84"/>
    <w:rsid w:val="00534E47"/>
    <w:rsid w:val="005364D4"/>
    <w:rsid w:val="005375F3"/>
    <w:rsid w:val="00537C51"/>
    <w:rsid w:val="00537E88"/>
    <w:rsid w:val="005405D3"/>
    <w:rsid w:val="00540BB5"/>
    <w:rsid w:val="00541CD6"/>
    <w:rsid w:val="005427BC"/>
    <w:rsid w:val="00543570"/>
    <w:rsid w:val="00543E16"/>
    <w:rsid w:val="00544152"/>
    <w:rsid w:val="0054777B"/>
    <w:rsid w:val="00551CE4"/>
    <w:rsid w:val="00554DA5"/>
    <w:rsid w:val="00554FA5"/>
    <w:rsid w:val="00556C00"/>
    <w:rsid w:val="005604F9"/>
    <w:rsid w:val="005609EB"/>
    <w:rsid w:val="0056135A"/>
    <w:rsid w:val="00561AE9"/>
    <w:rsid w:val="00562301"/>
    <w:rsid w:val="00562392"/>
    <w:rsid w:val="00563631"/>
    <w:rsid w:val="005637E2"/>
    <w:rsid w:val="00563ACA"/>
    <w:rsid w:val="00563B50"/>
    <w:rsid w:val="005649E6"/>
    <w:rsid w:val="00564A22"/>
    <w:rsid w:val="00565133"/>
    <w:rsid w:val="00566169"/>
    <w:rsid w:val="00566D30"/>
    <w:rsid w:val="005714F3"/>
    <w:rsid w:val="0057301F"/>
    <w:rsid w:val="005732B5"/>
    <w:rsid w:val="00573F84"/>
    <w:rsid w:val="00574059"/>
    <w:rsid w:val="005746E3"/>
    <w:rsid w:val="0057474E"/>
    <w:rsid w:val="0057565C"/>
    <w:rsid w:val="00576925"/>
    <w:rsid w:val="00576D00"/>
    <w:rsid w:val="00580E8D"/>
    <w:rsid w:val="0058135C"/>
    <w:rsid w:val="00581AE5"/>
    <w:rsid w:val="0058256A"/>
    <w:rsid w:val="00582871"/>
    <w:rsid w:val="0058417B"/>
    <w:rsid w:val="00584AAA"/>
    <w:rsid w:val="0058509C"/>
    <w:rsid w:val="0058591A"/>
    <w:rsid w:val="00586B01"/>
    <w:rsid w:val="005926E4"/>
    <w:rsid w:val="00593027"/>
    <w:rsid w:val="00593726"/>
    <w:rsid w:val="0059413C"/>
    <w:rsid w:val="00594373"/>
    <w:rsid w:val="0059734E"/>
    <w:rsid w:val="00597C9D"/>
    <w:rsid w:val="005A0683"/>
    <w:rsid w:val="005A0689"/>
    <w:rsid w:val="005A1466"/>
    <w:rsid w:val="005A1B59"/>
    <w:rsid w:val="005A2695"/>
    <w:rsid w:val="005A3A59"/>
    <w:rsid w:val="005A446E"/>
    <w:rsid w:val="005A49C8"/>
    <w:rsid w:val="005A60A3"/>
    <w:rsid w:val="005A7199"/>
    <w:rsid w:val="005A7D0C"/>
    <w:rsid w:val="005A7D66"/>
    <w:rsid w:val="005B0415"/>
    <w:rsid w:val="005B0486"/>
    <w:rsid w:val="005B09DB"/>
    <w:rsid w:val="005B0C97"/>
    <w:rsid w:val="005B2759"/>
    <w:rsid w:val="005B2BB0"/>
    <w:rsid w:val="005B3929"/>
    <w:rsid w:val="005B4E80"/>
    <w:rsid w:val="005B5335"/>
    <w:rsid w:val="005B60FE"/>
    <w:rsid w:val="005B69F3"/>
    <w:rsid w:val="005B709E"/>
    <w:rsid w:val="005B7602"/>
    <w:rsid w:val="005C094D"/>
    <w:rsid w:val="005C2BC0"/>
    <w:rsid w:val="005C374B"/>
    <w:rsid w:val="005C5AFD"/>
    <w:rsid w:val="005C6E30"/>
    <w:rsid w:val="005C7120"/>
    <w:rsid w:val="005D0190"/>
    <w:rsid w:val="005D05D6"/>
    <w:rsid w:val="005D11DB"/>
    <w:rsid w:val="005D234E"/>
    <w:rsid w:val="005D3247"/>
    <w:rsid w:val="005D4407"/>
    <w:rsid w:val="005D4876"/>
    <w:rsid w:val="005D4E14"/>
    <w:rsid w:val="005D6405"/>
    <w:rsid w:val="005E179A"/>
    <w:rsid w:val="005E2D5B"/>
    <w:rsid w:val="005E2EEB"/>
    <w:rsid w:val="005E2EF6"/>
    <w:rsid w:val="005E459D"/>
    <w:rsid w:val="005E4F26"/>
    <w:rsid w:val="005E4F7D"/>
    <w:rsid w:val="005E531F"/>
    <w:rsid w:val="005E5435"/>
    <w:rsid w:val="005E5439"/>
    <w:rsid w:val="005E62E6"/>
    <w:rsid w:val="005E66EB"/>
    <w:rsid w:val="005E6BE6"/>
    <w:rsid w:val="005E73A9"/>
    <w:rsid w:val="005E7AA1"/>
    <w:rsid w:val="005E7B3F"/>
    <w:rsid w:val="005E7CEC"/>
    <w:rsid w:val="005E7D95"/>
    <w:rsid w:val="005F0EBC"/>
    <w:rsid w:val="005F0ED5"/>
    <w:rsid w:val="005F17E3"/>
    <w:rsid w:val="005F2C2F"/>
    <w:rsid w:val="005F3811"/>
    <w:rsid w:val="005F494B"/>
    <w:rsid w:val="005F4ECB"/>
    <w:rsid w:val="005F5155"/>
    <w:rsid w:val="005F6649"/>
    <w:rsid w:val="005F68A8"/>
    <w:rsid w:val="005F6BD1"/>
    <w:rsid w:val="00601AA4"/>
    <w:rsid w:val="00602D9B"/>
    <w:rsid w:val="00603A98"/>
    <w:rsid w:val="00603DEB"/>
    <w:rsid w:val="0060441D"/>
    <w:rsid w:val="00605B0F"/>
    <w:rsid w:val="00605FEB"/>
    <w:rsid w:val="00607933"/>
    <w:rsid w:val="00611615"/>
    <w:rsid w:val="006116E6"/>
    <w:rsid w:val="00611E19"/>
    <w:rsid w:val="00612324"/>
    <w:rsid w:val="00613949"/>
    <w:rsid w:val="006143D7"/>
    <w:rsid w:val="00620061"/>
    <w:rsid w:val="006208AE"/>
    <w:rsid w:val="00621349"/>
    <w:rsid w:val="0062169D"/>
    <w:rsid w:val="00622B45"/>
    <w:rsid w:val="00623026"/>
    <w:rsid w:val="00625455"/>
    <w:rsid w:val="00625A66"/>
    <w:rsid w:val="00626A6E"/>
    <w:rsid w:val="00626D57"/>
    <w:rsid w:val="00630235"/>
    <w:rsid w:val="00631F52"/>
    <w:rsid w:val="00633187"/>
    <w:rsid w:val="0063333D"/>
    <w:rsid w:val="006353F4"/>
    <w:rsid w:val="00635858"/>
    <w:rsid w:val="006368EE"/>
    <w:rsid w:val="00636D3D"/>
    <w:rsid w:val="00636F28"/>
    <w:rsid w:val="00637165"/>
    <w:rsid w:val="006403A7"/>
    <w:rsid w:val="00640740"/>
    <w:rsid w:val="00640CF6"/>
    <w:rsid w:val="00641863"/>
    <w:rsid w:val="00642333"/>
    <w:rsid w:val="006428AD"/>
    <w:rsid w:val="00645393"/>
    <w:rsid w:val="006453F6"/>
    <w:rsid w:val="00646856"/>
    <w:rsid w:val="006469CC"/>
    <w:rsid w:val="00651161"/>
    <w:rsid w:val="0065180B"/>
    <w:rsid w:val="00651DBC"/>
    <w:rsid w:val="00652972"/>
    <w:rsid w:val="00652AA3"/>
    <w:rsid w:val="00652AE3"/>
    <w:rsid w:val="00652E1F"/>
    <w:rsid w:val="006543FB"/>
    <w:rsid w:val="006564FB"/>
    <w:rsid w:val="006567ED"/>
    <w:rsid w:val="00656B0C"/>
    <w:rsid w:val="00657D10"/>
    <w:rsid w:val="0066029E"/>
    <w:rsid w:val="006613E6"/>
    <w:rsid w:val="00661DA5"/>
    <w:rsid w:val="00662A33"/>
    <w:rsid w:val="0066324F"/>
    <w:rsid w:val="0066359C"/>
    <w:rsid w:val="00663911"/>
    <w:rsid w:val="00664BE9"/>
    <w:rsid w:val="00666A0A"/>
    <w:rsid w:val="00667847"/>
    <w:rsid w:val="0067358F"/>
    <w:rsid w:val="006738C7"/>
    <w:rsid w:val="00673C05"/>
    <w:rsid w:val="00674686"/>
    <w:rsid w:val="006764D1"/>
    <w:rsid w:val="006764FA"/>
    <w:rsid w:val="0067784D"/>
    <w:rsid w:val="00677D6A"/>
    <w:rsid w:val="00685190"/>
    <w:rsid w:val="00686151"/>
    <w:rsid w:val="00686F96"/>
    <w:rsid w:val="00687651"/>
    <w:rsid w:val="00687B16"/>
    <w:rsid w:val="00690349"/>
    <w:rsid w:val="00690D60"/>
    <w:rsid w:val="00692B1D"/>
    <w:rsid w:val="00693A83"/>
    <w:rsid w:val="00693F4F"/>
    <w:rsid w:val="0069635E"/>
    <w:rsid w:val="006963C3"/>
    <w:rsid w:val="00696A06"/>
    <w:rsid w:val="006A04D6"/>
    <w:rsid w:val="006A0901"/>
    <w:rsid w:val="006A1D7F"/>
    <w:rsid w:val="006A22D9"/>
    <w:rsid w:val="006A5170"/>
    <w:rsid w:val="006A5392"/>
    <w:rsid w:val="006A5B51"/>
    <w:rsid w:val="006A5FF7"/>
    <w:rsid w:val="006B1E77"/>
    <w:rsid w:val="006B25B2"/>
    <w:rsid w:val="006B28E9"/>
    <w:rsid w:val="006B6A61"/>
    <w:rsid w:val="006B6D43"/>
    <w:rsid w:val="006B77B6"/>
    <w:rsid w:val="006B7E61"/>
    <w:rsid w:val="006C1534"/>
    <w:rsid w:val="006C2EF9"/>
    <w:rsid w:val="006C521F"/>
    <w:rsid w:val="006C537C"/>
    <w:rsid w:val="006C588E"/>
    <w:rsid w:val="006C68B2"/>
    <w:rsid w:val="006C70B2"/>
    <w:rsid w:val="006D0D7D"/>
    <w:rsid w:val="006D12E4"/>
    <w:rsid w:val="006D30DA"/>
    <w:rsid w:val="006D3166"/>
    <w:rsid w:val="006D4BAF"/>
    <w:rsid w:val="006D6A94"/>
    <w:rsid w:val="006E0072"/>
    <w:rsid w:val="006E0334"/>
    <w:rsid w:val="006E03EF"/>
    <w:rsid w:val="006E3B41"/>
    <w:rsid w:val="006E40E5"/>
    <w:rsid w:val="006E6B69"/>
    <w:rsid w:val="006F0196"/>
    <w:rsid w:val="006F0224"/>
    <w:rsid w:val="006F17F7"/>
    <w:rsid w:val="006F2AE6"/>
    <w:rsid w:val="006F2E15"/>
    <w:rsid w:val="006F31AB"/>
    <w:rsid w:val="006F427A"/>
    <w:rsid w:val="006F443F"/>
    <w:rsid w:val="006F46A6"/>
    <w:rsid w:val="006F4A8E"/>
    <w:rsid w:val="006F71A9"/>
    <w:rsid w:val="006F7AAF"/>
    <w:rsid w:val="00701408"/>
    <w:rsid w:val="007021F2"/>
    <w:rsid w:val="00702E42"/>
    <w:rsid w:val="00703691"/>
    <w:rsid w:val="007036DB"/>
    <w:rsid w:val="00703BB9"/>
    <w:rsid w:val="007044BA"/>
    <w:rsid w:val="00704535"/>
    <w:rsid w:val="00705657"/>
    <w:rsid w:val="007057B1"/>
    <w:rsid w:val="00711825"/>
    <w:rsid w:val="00712664"/>
    <w:rsid w:val="00712C8F"/>
    <w:rsid w:val="007161B8"/>
    <w:rsid w:val="00720976"/>
    <w:rsid w:val="00720AAB"/>
    <w:rsid w:val="007212C1"/>
    <w:rsid w:val="00723318"/>
    <w:rsid w:val="00723BFE"/>
    <w:rsid w:val="007255AF"/>
    <w:rsid w:val="00725B62"/>
    <w:rsid w:val="007260AB"/>
    <w:rsid w:val="00726471"/>
    <w:rsid w:val="007318F9"/>
    <w:rsid w:val="00732692"/>
    <w:rsid w:val="007334E5"/>
    <w:rsid w:val="007339B7"/>
    <w:rsid w:val="00734F7D"/>
    <w:rsid w:val="007356F3"/>
    <w:rsid w:val="0073661E"/>
    <w:rsid w:val="00737C6F"/>
    <w:rsid w:val="007419F7"/>
    <w:rsid w:val="0074273B"/>
    <w:rsid w:val="00742A94"/>
    <w:rsid w:val="0074396F"/>
    <w:rsid w:val="00743BF9"/>
    <w:rsid w:val="00745541"/>
    <w:rsid w:val="00746635"/>
    <w:rsid w:val="00750CCB"/>
    <w:rsid w:val="007516FF"/>
    <w:rsid w:val="0075349C"/>
    <w:rsid w:val="00757080"/>
    <w:rsid w:val="007572CA"/>
    <w:rsid w:val="00757534"/>
    <w:rsid w:val="0075773E"/>
    <w:rsid w:val="00760CF6"/>
    <w:rsid w:val="00761B8D"/>
    <w:rsid w:val="007639CC"/>
    <w:rsid w:val="00763FE8"/>
    <w:rsid w:val="0076532B"/>
    <w:rsid w:val="00765BF8"/>
    <w:rsid w:val="00767085"/>
    <w:rsid w:val="007672A6"/>
    <w:rsid w:val="007675FE"/>
    <w:rsid w:val="00772DD9"/>
    <w:rsid w:val="00773136"/>
    <w:rsid w:val="0077360D"/>
    <w:rsid w:val="00773995"/>
    <w:rsid w:val="00774369"/>
    <w:rsid w:val="007757E4"/>
    <w:rsid w:val="00775E44"/>
    <w:rsid w:val="00776703"/>
    <w:rsid w:val="007774A0"/>
    <w:rsid w:val="00777517"/>
    <w:rsid w:val="007809C7"/>
    <w:rsid w:val="00780E9F"/>
    <w:rsid w:val="00782974"/>
    <w:rsid w:val="00782FF8"/>
    <w:rsid w:val="00783772"/>
    <w:rsid w:val="007840D6"/>
    <w:rsid w:val="0078488D"/>
    <w:rsid w:val="00786206"/>
    <w:rsid w:val="007869C5"/>
    <w:rsid w:val="0079040F"/>
    <w:rsid w:val="00790B21"/>
    <w:rsid w:val="00790FBA"/>
    <w:rsid w:val="00791DA7"/>
    <w:rsid w:val="00792AF9"/>
    <w:rsid w:val="00792DCE"/>
    <w:rsid w:val="00793658"/>
    <w:rsid w:val="007947C8"/>
    <w:rsid w:val="007947FF"/>
    <w:rsid w:val="00796F65"/>
    <w:rsid w:val="00796FCA"/>
    <w:rsid w:val="00797F21"/>
    <w:rsid w:val="00797FFE"/>
    <w:rsid w:val="007A0DBB"/>
    <w:rsid w:val="007A19AD"/>
    <w:rsid w:val="007A1D73"/>
    <w:rsid w:val="007A23E5"/>
    <w:rsid w:val="007A24B8"/>
    <w:rsid w:val="007A2BA3"/>
    <w:rsid w:val="007A2D5C"/>
    <w:rsid w:val="007A3EA4"/>
    <w:rsid w:val="007A4763"/>
    <w:rsid w:val="007A494F"/>
    <w:rsid w:val="007A620D"/>
    <w:rsid w:val="007A68CD"/>
    <w:rsid w:val="007B0F2B"/>
    <w:rsid w:val="007B3971"/>
    <w:rsid w:val="007B5411"/>
    <w:rsid w:val="007B6A0A"/>
    <w:rsid w:val="007B6D70"/>
    <w:rsid w:val="007B6E68"/>
    <w:rsid w:val="007C0937"/>
    <w:rsid w:val="007C18E1"/>
    <w:rsid w:val="007C2066"/>
    <w:rsid w:val="007C2210"/>
    <w:rsid w:val="007C2EE1"/>
    <w:rsid w:val="007C3826"/>
    <w:rsid w:val="007C3A90"/>
    <w:rsid w:val="007C4D4D"/>
    <w:rsid w:val="007C6BE5"/>
    <w:rsid w:val="007C76AC"/>
    <w:rsid w:val="007C790E"/>
    <w:rsid w:val="007C7BD6"/>
    <w:rsid w:val="007D2EC8"/>
    <w:rsid w:val="007D4A06"/>
    <w:rsid w:val="007D526B"/>
    <w:rsid w:val="007D53D0"/>
    <w:rsid w:val="007D5543"/>
    <w:rsid w:val="007D55BD"/>
    <w:rsid w:val="007D60EA"/>
    <w:rsid w:val="007D7AB0"/>
    <w:rsid w:val="007D7FE3"/>
    <w:rsid w:val="007E0D40"/>
    <w:rsid w:val="007E0EB3"/>
    <w:rsid w:val="007E1EF2"/>
    <w:rsid w:val="007E47C5"/>
    <w:rsid w:val="007E5F0F"/>
    <w:rsid w:val="007E7704"/>
    <w:rsid w:val="007F1FB6"/>
    <w:rsid w:val="007F21D8"/>
    <w:rsid w:val="007F319D"/>
    <w:rsid w:val="007F3B9A"/>
    <w:rsid w:val="007F3EC3"/>
    <w:rsid w:val="007F3F42"/>
    <w:rsid w:val="007F74DD"/>
    <w:rsid w:val="008007AC"/>
    <w:rsid w:val="008008B7"/>
    <w:rsid w:val="00800D88"/>
    <w:rsid w:val="00801BDB"/>
    <w:rsid w:val="00802A84"/>
    <w:rsid w:val="00803704"/>
    <w:rsid w:val="008046FE"/>
    <w:rsid w:val="00806452"/>
    <w:rsid w:val="008073D3"/>
    <w:rsid w:val="008102BC"/>
    <w:rsid w:val="00811E33"/>
    <w:rsid w:val="00812074"/>
    <w:rsid w:val="00812590"/>
    <w:rsid w:val="0081677A"/>
    <w:rsid w:val="00817707"/>
    <w:rsid w:val="008214BE"/>
    <w:rsid w:val="00821FE0"/>
    <w:rsid w:val="008227BC"/>
    <w:rsid w:val="00822DB5"/>
    <w:rsid w:val="008232BA"/>
    <w:rsid w:val="00823847"/>
    <w:rsid w:val="0082394F"/>
    <w:rsid w:val="00823E86"/>
    <w:rsid w:val="008257B0"/>
    <w:rsid w:val="00825A46"/>
    <w:rsid w:val="00825D52"/>
    <w:rsid w:val="00827310"/>
    <w:rsid w:val="008277C2"/>
    <w:rsid w:val="00831F1C"/>
    <w:rsid w:val="00832050"/>
    <w:rsid w:val="0083326A"/>
    <w:rsid w:val="00834B5A"/>
    <w:rsid w:val="00835A44"/>
    <w:rsid w:val="00841D57"/>
    <w:rsid w:val="00843CE3"/>
    <w:rsid w:val="008453FE"/>
    <w:rsid w:val="008459A3"/>
    <w:rsid w:val="008459F1"/>
    <w:rsid w:val="00845E0B"/>
    <w:rsid w:val="00846431"/>
    <w:rsid w:val="00846833"/>
    <w:rsid w:val="00846C1E"/>
    <w:rsid w:val="00847020"/>
    <w:rsid w:val="00847A34"/>
    <w:rsid w:val="00850F72"/>
    <w:rsid w:val="008512B0"/>
    <w:rsid w:val="008515A1"/>
    <w:rsid w:val="00851DD2"/>
    <w:rsid w:val="0085385A"/>
    <w:rsid w:val="00854656"/>
    <w:rsid w:val="008553A2"/>
    <w:rsid w:val="00855515"/>
    <w:rsid w:val="008558DD"/>
    <w:rsid w:val="00855C3B"/>
    <w:rsid w:val="0085693B"/>
    <w:rsid w:val="00856E2D"/>
    <w:rsid w:val="00860DEF"/>
    <w:rsid w:val="0086177A"/>
    <w:rsid w:val="00864EAE"/>
    <w:rsid w:val="008652BA"/>
    <w:rsid w:val="00865B6E"/>
    <w:rsid w:val="008700F9"/>
    <w:rsid w:val="008708FE"/>
    <w:rsid w:val="00870D1C"/>
    <w:rsid w:val="00871C7B"/>
    <w:rsid w:val="008739C5"/>
    <w:rsid w:val="008740F1"/>
    <w:rsid w:val="00875B50"/>
    <w:rsid w:val="00876012"/>
    <w:rsid w:val="0087604A"/>
    <w:rsid w:val="00876614"/>
    <w:rsid w:val="0087661E"/>
    <w:rsid w:val="00884E07"/>
    <w:rsid w:val="00885A20"/>
    <w:rsid w:val="00887E7B"/>
    <w:rsid w:val="0089085B"/>
    <w:rsid w:val="00890C51"/>
    <w:rsid w:val="008925FA"/>
    <w:rsid w:val="008929A1"/>
    <w:rsid w:val="00893988"/>
    <w:rsid w:val="008942FF"/>
    <w:rsid w:val="008951D2"/>
    <w:rsid w:val="00895908"/>
    <w:rsid w:val="008976F4"/>
    <w:rsid w:val="008978CC"/>
    <w:rsid w:val="00897FED"/>
    <w:rsid w:val="008A221D"/>
    <w:rsid w:val="008A230A"/>
    <w:rsid w:val="008A48A6"/>
    <w:rsid w:val="008A4BF7"/>
    <w:rsid w:val="008A6573"/>
    <w:rsid w:val="008A6579"/>
    <w:rsid w:val="008A6C03"/>
    <w:rsid w:val="008B001D"/>
    <w:rsid w:val="008B00AA"/>
    <w:rsid w:val="008B2246"/>
    <w:rsid w:val="008B2CFA"/>
    <w:rsid w:val="008B4F13"/>
    <w:rsid w:val="008B69A6"/>
    <w:rsid w:val="008B759B"/>
    <w:rsid w:val="008B7878"/>
    <w:rsid w:val="008B7A9D"/>
    <w:rsid w:val="008C0660"/>
    <w:rsid w:val="008C298B"/>
    <w:rsid w:val="008C3FA5"/>
    <w:rsid w:val="008C4094"/>
    <w:rsid w:val="008C4C7F"/>
    <w:rsid w:val="008C5640"/>
    <w:rsid w:val="008C706D"/>
    <w:rsid w:val="008C75A8"/>
    <w:rsid w:val="008C798C"/>
    <w:rsid w:val="008D02A1"/>
    <w:rsid w:val="008D0657"/>
    <w:rsid w:val="008D0998"/>
    <w:rsid w:val="008D0C5A"/>
    <w:rsid w:val="008D1F6F"/>
    <w:rsid w:val="008D4950"/>
    <w:rsid w:val="008D4B8E"/>
    <w:rsid w:val="008D56E4"/>
    <w:rsid w:val="008D59FE"/>
    <w:rsid w:val="008D679A"/>
    <w:rsid w:val="008E02E8"/>
    <w:rsid w:val="008E0B06"/>
    <w:rsid w:val="008E5314"/>
    <w:rsid w:val="008E693E"/>
    <w:rsid w:val="008E7523"/>
    <w:rsid w:val="008E7AD1"/>
    <w:rsid w:val="008F059F"/>
    <w:rsid w:val="008F089B"/>
    <w:rsid w:val="008F09F2"/>
    <w:rsid w:val="008F0A60"/>
    <w:rsid w:val="008F20A0"/>
    <w:rsid w:val="008F27C5"/>
    <w:rsid w:val="008F29F4"/>
    <w:rsid w:val="008F3F9C"/>
    <w:rsid w:val="008F45C7"/>
    <w:rsid w:val="008F6AEB"/>
    <w:rsid w:val="00900DD9"/>
    <w:rsid w:val="00901FB7"/>
    <w:rsid w:val="00903256"/>
    <w:rsid w:val="009035DE"/>
    <w:rsid w:val="00903DC6"/>
    <w:rsid w:val="00904C61"/>
    <w:rsid w:val="00907DB1"/>
    <w:rsid w:val="00910F31"/>
    <w:rsid w:val="0091203B"/>
    <w:rsid w:val="00912368"/>
    <w:rsid w:val="00912B09"/>
    <w:rsid w:val="00915B93"/>
    <w:rsid w:val="00915EE8"/>
    <w:rsid w:val="009162D3"/>
    <w:rsid w:val="00917168"/>
    <w:rsid w:val="009209EA"/>
    <w:rsid w:val="00921A62"/>
    <w:rsid w:val="00921E00"/>
    <w:rsid w:val="00922332"/>
    <w:rsid w:val="00923F75"/>
    <w:rsid w:val="009263EC"/>
    <w:rsid w:val="0092698C"/>
    <w:rsid w:val="009279F2"/>
    <w:rsid w:val="00930D6B"/>
    <w:rsid w:val="00930DA1"/>
    <w:rsid w:val="00931342"/>
    <w:rsid w:val="009332F1"/>
    <w:rsid w:val="009344DF"/>
    <w:rsid w:val="00936939"/>
    <w:rsid w:val="00940EFA"/>
    <w:rsid w:val="00941845"/>
    <w:rsid w:val="00943572"/>
    <w:rsid w:val="00943F8A"/>
    <w:rsid w:val="009446AB"/>
    <w:rsid w:val="009447DF"/>
    <w:rsid w:val="00947B2C"/>
    <w:rsid w:val="00947E89"/>
    <w:rsid w:val="00950C6E"/>
    <w:rsid w:val="00951E9C"/>
    <w:rsid w:val="00952304"/>
    <w:rsid w:val="00952CB2"/>
    <w:rsid w:val="00953DF4"/>
    <w:rsid w:val="009547CE"/>
    <w:rsid w:val="00955A21"/>
    <w:rsid w:val="00955FAB"/>
    <w:rsid w:val="00956441"/>
    <w:rsid w:val="0095796E"/>
    <w:rsid w:val="0096034E"/>
    <w:rsid w:val="00960422"/>
    <w:rsid w:val="00960A33"/>
    <w:rsid w:val="0096134A"/>
    <w:rsid w:val="00961460"/>
    <w:rsid w:val="00961D51"/>
    <w:rsid w:val="00963AEE"/>
    <w:rsid w:val="00964BC0"/>
    <w:rsid w:val="00964CF8"/>
    <w:rsid w:val="0097082F"/>
    <w:rsid w:val="00971175"/>
    <w:rsid w:val="00971F0A"/>
    <w:rsid w:val="0097318C"/>
    <w:rsid w:val="00975E14"/>
    <w:rsid w:val="00976A0A"/>
    <w:rsid w:val="009774A6"/>
    <w:rsid w:val="00977973"/>
    <w:rsid w:val="00982ABA"/>
    <w:rsid w:val="0098334B"/>
    <w:rsid w:val="00983387"/>
    <w:rsid w:val="00983F4A"/>
    <w:rsid w:val="0098527B"/>
    <w:rsid w:val="0098586C"/>
    <w:rsid w:val="00985D9F"/>
    <w:rsid w:val="0098602D"/>
    <w:rsid w:val="00986181"/>
    <w:rsid w:val="00986A9D"/>
    <w:rsid w:val="0099087F"/>
    <w:rsid w:val="009912FC"/>
    <w:rsid w:val="009921AE"/>
    <w:rsid w:val="0099450E"/>
    <w:rsid w:val="0099614E"/>
    <w:rsid w:val="009972A0"/>
    <w:rsid w:val="00997673"/>
    <w:rsid w:val="009A0971"/>
    <w:rsid w:val="009A12B0"/>
    <w:rsid w:val="009A1A97"/>
    <w:rsid w:val="009A2551"/>
    <w:rsid w:val="009A52FB"/>
    <w:rsid w:val="009A6A52"/>
    <w:rsid w:val="009A6B26"/>
    <w:rsid w:val="009A7006"/>
    <w:rsid w:val="009A7208"/>
    <w:rsid w:val="009A7A68"/>
    <w:rsid w:val="009B00CE"/>
    <w:rsid w:val="009B0304"/>
    <w:rsid w:val="009B0523"/>
    <w:rsid w:val="009B1720"/>
    <w:rsid w:val="009B39B8"/>
    <w:rsid w:val="009B431F"/>
    <w:rsid w:val="009B4DC8"/>
    <w:rsid w:val="009B4E42"/>
    <w:rsid w:val="009B501F"/>
    <w:rsid w:val="009B545E"/>
    <w:rsid w:val="009B552A"/>
    <w:rsid w:val="009B5C76"/>
    <w:rsid w:val="009B70B9"/>
    <w:rsid w:val="009B75D0"/>
    <w:rsid w:val="009B7D2C"/>
    <w:rsid w:val="009C0414"/>
    <w:rsid w:val="009C068F"/>
    <w:rsid w:val="009C13AE"/>
    <w:rsid w:val="009C2B3D"/>
    <w:rsid w:val="009C4145"/>
    <w:rsid w:val="009C5014"/>
    <w:rsid w:val="009C5142"/>
    <w:rsid w:val="009C5A76"/>
    <w:rsid w:val="009C663B"/>
    <w:rsid w:val="009C67A4"/>
    <w:rsid w:val="009C7887"/>
    <w:rsid w:val="009D1457"/>
    <w:rsid w:val="009D1C2C"/>
    <w:rsid w:val="009D263F"/>
    <w:rsid w:val="009D2B2E"/>
    <w:rsid w:val="009D2C1D"/>
    <w:rsid w:val="009D3D63"/>
    <w:rsid w:val="009D4428"/>
    <w:rsid w:val="009D4C15"/>
    <w:rsid w:val="009D4DB9"/>
    <w:rsid w:val="009D64ED"/>
    <w:rsid w:val="009E0B07"/>
    <w:rsid w:val="009E1A4C"/>
    <w:rsid w:val="009E2746"/>
    <w:rsid w:val="009E3C64"/>
    <w:rsid w:val="009E522C"/>
    <w:rsid w:val="009E54BA"/>
    <w:rsid w:val="009E57C3"/>
    <w:rsid w:val="009E79CC"/>
    <w:rsid w:val="009E7F15"/>
    <w:rsid w:val="009F13A7"/>
    <w:rsid w:val="009F1F47"/>
    <w:rsid w:val="009F2A40"/>
    <w:rsid w:val="009F46C9"/>
    <w:rsid w:val="009F4CFC"/>
    <w:rsid w:val="009F541D"/>
    <w:rsid w:val="009F5AFE"/>
    <w:rsid w:val="009F6F0E"/>
    <w:rsid w:val="00A01BA6"/>
    <w:rsid w:val="00A02649"/>
    <w:rsid w:val="00A02668"/>
    <w:rsid w:val="00A0324A"/>
    <w:rsid w:val="00A07A2D"/>
    <w:rsid w:val="00A07DB6"/>
    <w:rsid w:val="00A10210"/>
    <w:rsid w:val="00A10454"/>
    <w:rsid w:val="00A10825"/>
    <w:rsid w:val="00A10860"/>
    <w:rsid w:val="00A12266"/>
    <w:rsid w:val="00A12809"/>
    <w:rsid w:val="00A14B11"/>
    <w:rsid w:val="00A15560"/>
    <w:rsid w:val="00A16FAA"/>
    <w:rsid w:val="00A17D85"/>
    <w:rsid w:val="00A2139C"/>
    <w:rsid w:val="00A214F2"/>
    <w:rsid w:val="00A22D7C"/>
    <w:rsid w:val="00A25343"/>
    <w:rsid w:val="00A25932"/>
    <w:rsid w:val="00A25FA4"/>
    <w:rsid w:val="00A26E79"/>
    <w:rsid w:val="00A276FD"/>
    <w:rsid w:val="00A311DD"/>
    <w:rsid w:val="00A3297C"/>
    <w:rsid w:val="00A3299F"/>
    <w:rsid w:val="00A344A7"/>
    <w:rsid w:val="00A346D6"/>
    <w:rsid w:val="00A34DFA"/>
    <w:rsid w:val="00A35841"/>
    <w:rsid w:val="00A36B31"/>
    <w:rsid w:val="00A37292"/>
    <w:rsid w:val="00A37AEE"/>
    <w:rsid w:val="00A37F4C"/>
    <w:rsid w:val="00A40D5B"/>
    <w:rsid w:val="00A4250C"/>
    <w:rsid w:val="00A4283F"/>
    <w:rsid w:val="00A4442A"/>
    <w:rsid w:val="00A44596"/>
    <w:rsid w:val="00A446FC"/>
    <w:rsid w:val="00A45906"/>
    <w:rsid w:val="00A46391"/>
    <w:rsid w:val="00A47818"/>
    <w:rsid w:val="00A47BF5"/>
    <w:rsid w:val="00A47DD5"/>
    <w:rsid w:val="00A5258C"/>
    <w:rsid w:val="00A52974"/>
    <w:rsid w:val="00A5346F"/>
    <w:rsid w:val="00A5361E"/>
    <w:rsid w:val="00A54D14"/>
    <w:rsid w:val="00A55B0B"/>
    <w:rsid w:val="00A60492"/>
    <w:rsid w:val="00A65884"/>
    <w:rsid w:val="00A7091C"/>
    <w:rsid w:val="00A722F3"/>
    <w:rsid w:val="00A735B8"/>
    <w:rsid w:val="00A75384"/>
    <w:rsid w:val="00A75DEC"/>
    <w:rsid w:val="00A777F8"/>
    <w:rsid w:val="00A77DEC"/>
    <w:rsid w:val="00A80C29"/>
    <w:rsid w:val="00A80C53"/>
    <w:rsid w:val="00A825EA"/>
    <w:rsid w:val="00A83C95"/>
    <w:rsid w:val="00A87695"/>
    <w:rsid w:val="00A904F0"/>
    <w:rsid w:val="00A91732"/>
    <w:rsid w:val="00A91B4D"/>
    <w:rsid w:val="00A92113"/>
    <w:rsid w:val="00A92879"/>
    <w:rsid w:val="00A92A15"/>
    <w:rsid w:val="00A92CF7"/>
    <w:rsid w:val="00AA0EB9"/>
    <w:rsid w:val="00AA1CBF"/>
    <w:rsid w:val="00AA5A0F"/>
    <w:rsid w:val="00AB23DA"/>
    <w:rsid w:val="00AB2FB9"/>
    <w:rsid w:val="00AB31D2"/>
    <w:rsid w:val="00AB35BB"/>
    <w:rsid w:val="00AB4705"/>
    <w:rsid w:val="00AB5325"/>
    <w:rsid w:val="00AC024E"/>
    <w:rsid w:val="00AC100F"/>
    <w:rsid w:val="00AC10A9"/>
    <w:rsid w:val="00AC2427"/>
    <w:rsid w:val="00AC2BD1"/>
    <w:rsid w:val="00AC3D80"/>
    <w:rsid w:val="00AC3DD9"/>
    <w:rsid w:val="00AC4DCC"/>
    <w:rsid w:val="00AC6356"/>
    <w:rsid w:val="00AC7EAD"/>
    <w:rsid w:val="00AD04C5"/>
    <w:rsid w:val="00AD1013"/>
    <w:rsid w:val="00AD1419"/>
    <w:rsid w:val="00AD1C4A"/>
    <w:rsid w:val="00AD2593"/>
    <w:rsid w:val="00AD28A6"/>
    <w:rsid w:val="00AD2F70"/>
    <w:rsid w:val="00AD3C3F"/>
    <w:rsid w:val="00AD7655"/>
    <w:rsid w:val="00AD76E2"/>
    <w:rsid w:val="00AE351F"/>
    <w:rsid w:val="00AE6067"/>
    <w:rsid w:val="00AE661B"/>
    <w:rsid w:val="00AE69E0"/>
    <w:rsid w:val="00AF6532"/>
    <w:rsid w:val="00B001CF"/>
    <w:rsid w:val="00B01CB3"/>
    <w:rsid w:val="00B025A5"/>
    <w:rsid w:val="00B03D8E"/>
    <w:rsid w:val="00B04EF6"/>
    <w:rsid w:val="00B06F04"/>
    <w:rsid w:val="00B10F5E"/>
    <w:rsid w:val="00B12234"/>
    <w:rsid w:val="00B133CD"/>
    <w:rsid w:val="00B13769"/>
    <w:rsid w:val="00B13D69"/>
    <w:rsid w:val="00B1487E"/>
    <w:rsid w:val="00B17276"/>
    <w:rsid w:val="00B22811"/>
    <w:rsid w:val="00B22870"/>
    <w:rsid w:val="00B2308F"/>
    <w:rsid w:val="00B235A7"/>
    <w:rsid w:val="00B23D1E"/>
    <w:rsid w:val="00B2772B"/>
    <w:rsid w:val="00B27FCE"/>
    <w:rsid w:val="00B30003"/>
    <w:rsid w:val="00B30F52"/>
    <w:rsid w:val="00B31816"/>
    <w:rsid w:val="00B319B5"/>
    <w:rsid w:val="00B31AC3"/>
    <w:rsid w:val="00B31FD0"/>
    <w:rsid w:val="00B32878"/>
    <w:rsid w:val="00B32BDD"/>
    <w:rsid w:val="00B3389D"/>
    <w:rsid w:val="00B33DE9"/>
    <w:rsid w:val="00B349A8"/>
    <w:rsid w:val="00B3560D"/>
    <w:rsid w:val="00B37BBC"/>
    <w:rsid w:val="00B404E9"/>
    <w:rsid w:val="00B4076D"/>
    <w:rsid w:val="00B41069"/>
    <w:rsid w:val="00B411AB"/>
    <w:rsid w:val="00B41316"/>
    <w:rsid w:val="00B417FF"/>
    <w:rsid w:val="00B4186A"/>
    <w:rsid w:val="00B4192C"/>
    <w:rsid w:val="00B42FE6"/>
    <w:rsid w:val="00B452A2"/>
    <w:rsid w:val="00B46835"/>
    <w:rsid w:val="00B4687D"/>
    <w:rsid w:val="00B47E11"/>
    <w:rsid w:val="00B47FF5"/>
    <w:rsid w:val="00B50D4B"/>
    <w:rsid w:val="00B52795"/>
    <w:rsid w:val="00B52F33"/>
    <w:rsid w:val="00B5326F"/>
    <w:rsid w:val="00B538B0"/>
    <w:rsid w:val="00B54017"/>
    <w:rsid w:val="00B55018"/>
    <w:rsid w:val="00B55397"/>
    <w:rsid w:val="00B56093"/>
    <w:rsid w:val="00B566E1"/>
    <w:rsid w:val="00B56A71"/>
    <w:rsid w:val="00B57FF8"/>
    <w:rsid w:val="00B60347"/>
    <w:rsid w:val="00B60399"/>
    <w:rsid w:val="00B615D5"/>
    <w:rsid w:val="00B61D55"/>
    <w:rsid w:val="00B6202F"/>
    <w:rsid w:val="00B63C13"/>
    <w:rsid w:val="00B641A1"/>
    <w:rsid w:val="00B6474E"/>
    <w:rsid w:val="00B64AE4"/>
    <w:rsid w:val="00B66374"/>
    <w:rsid w:val="00B66CE9"/>
    <w:rsid w:val="00B673CB"/>
    <w:rsid w:val="00B674B2"/>
    <w:rsid w:val="00B72650"/>
    <w:rsid w:val="00B7407C"/>
    <w:rsid w:val="00B740D7"/>
    <w:rsid w:val="00B745D9"/>
    <w:rsid w:val="00B76EF4"/>
    <w:rsid w:val="00B81121"/>
    <w:rsid w:val="00B81377"/>
    <w:rsid w:val="00B8238C"/>
    <w:rsid w:val="00B832DC"/>
    <w:rsid w:val="00B83B1B"/>
    <w:rsid w:val="00B84A15"/>
    <w:rsid w:val="00B84CF4"/>
    <w:rsid w:val="00B855B3"/>
    <w:rsid w:val="00B85933"/>
    <w:rsid w:val="00B85F44"/>
    <w:rsid w:val="00B8616F"/>
    <w:rsid w:val="00B87DBD"/>
    <w:rsid w:val="00B90542"/>
    <w:rsid w:val="00B914AB"/>
    <w:rsid w:val="00B91B89"/>
    <w:rsid w:val="00B92BA5"/>
    <w:rsid w:val="00B9453B"/>
    <w:rsid w:val="00B94817"/>
    <w:rsid w:val="00B94990"/>
    <w:rsid w:val="00B9601F"/>
    <w:rsid w:val="00B969D5"/>
    <w:rsid w:val="00B97814"/>
    <w:rsid w:val="00B97DD3"/>
    <w:rsid w:val="00BA046B"/>
    <w:rsid w:val="00BA08C5"/>
    <w:rsid w:val="00BA0BAB"/>
    <w:rsid w:val="00BA0D19"/>
    <w:rsid w:val="00BA1578"/>
    <w:rsid w:val="00BA1FC9"/>
    <w:rsid w:val="00BA26D7"/>
    <w:rsid w:val="00BA3941"/>
    <w:rsid w:val="00BA562C"/>
    <w:rsid w:val="00BA563B"/>
    <w:rsid w:val="00BA7448"/>
    <w:rsid w:val="00BA7479"/>
    <w:rsid w:val="00BB0780"/>
    <w:rsid w:val="00BB2DC2"/>
    <w:rsid w:val="00BB3015"/>
    <w:rsid w:val="00BB345E"/>
    <w:rsid w:val="00BB373B"/>
    <w:rsid w:val="00BB48DD"/>
    <w:rsid w:val="00BB6E12"/>
    <w:rsid w:val="00BC2512"/>
    <w:rsid w:val="00BC2FA6"/>
    <w:rsid w:val="00BC31DD"/>
    <w:rsid w:val="00BC4C40"/>
    <w:rsid w:val="00BC4F24"/>
    <w:rsid w:val="00BC5889"/>
    <w:rsid w:val="00BC75C7"/>
    <w:rsid w:val="00BC7C19"/>
    <w:rsid w:val="00BD022E"/>
    <w:rsid w:val="00BD2B7C"/>
    <w:rsid w:val="00BD31AD"/>
    <w:rsid w:val="00BD3CD9"/>
    <w:rsid w:val="00BD559D"/>
    <w:rsid w:val="00BD5CDA"/>
    <w:rsid w:val="00BD7C30"/>
    <w:rsid w:val="00BE1300"/>
    <w:rsid w:val="00BE18C7"/>
    <w:rsid w:val="00BE25B8"/>
    <w:rsid w:val="00BE54AE"/>
    <w:rsid w:val="00BE7F1B"/>
    <w:rsid w:val="00BF056B"/>
    <w:rsid w:val="00BF1158"/>
    <w:rsid w:val="00BF1371"/>
    <w:rsid w:val="00BF2912"/>
    <w:rsid w:val="00BF34B3"/>
    <w:rsid w:val="00BF3BCD"/>
    <w:rsid w:val="00BF58DE"/>
    <w:rsid w:val="00BF71B3"/>
    <w:rsid w:val="00C00341"/>
    <w:rsid w:val="00C005D9"/>
    <w:rsid w:val="00C0127B"/>
    <w:rsid w:val="00C025E8"/>
    <w:rsid w:val="00C03D22"/>
    <w:rsid w:val="00C04556"/>
    <w:rsid w:val="00C04B04"/>
    <w:rsid w:val="00C05438"/>
    <w:rsid w:val="00C057C5"/>
    <w:rsid w:val="00C06C8E"/>
    <w:rsid w:val="00C07B4E"/>
    <w:rsid w:val="00C10764"/>
    <w:rsid w:val="00C10799"/>
    <w:rsid w:val="00C11C24"/>
    <w:rsid w:val="00C12979"/>
    <w:rsid w:val="00C134BF"/>
    <w:rsid w:val="00C13D30"/>
    <w:rsid w:val="00C149FD"/>
    <w:rsid w:val="00C17BC6"/>
    <w:rsid w:val="00C17C79"/>
    <w:rsid w:val="00C20CC9"/>
    <w:rsid w:val="00C21846"/>
    <w:rsid w:val="00C22A03"/>
    <w:rsid w:val="00C22E02"/>
    <w:rsid w:val="00C235A1"/>
    <w:rsid w:val="00C23EFC"/>
    <w:rsid w:val="00C25E8B"/>
    <w:rsid w:val="00C25ECC"/>
    <w:rsid w:val="00C2769A"/>
    <w:rsid w:val="00C30F7F"/>
    <w:rsid w:val="00C33386"/>
    <w:rsid w:val="00C358BF"/>
    <w:rsid w:val="00C3606A"/>
    <w:rsid w:val="00C365EA"/>
    <w:rsid w:val="00C366C8"/>
    <w:rsid w:val="00C41602"/>
    <w:rsid w:val="00C41EDC"/>
    <w:rsid w:val="00C42B01"/>
    <w:rsid w:val="00C4496C"/>
    <w:rsid w:val="00C45269"/>
    <w:rsid w:val="00C45D12"/>
    <w:rsid w:val="00C470BA"/>
    <w:rsid w:val="00C479A4"/>
    <w:rsid w:val="00C515DD"/>
    <w:rsid w:val="00C52567"/>
    <w:rsid w:val="00C537FF"/>
    <w:rsid w:val="00C5546F"/>
    <w:rsid w:val="00C55895"/>
    <w:rsid w:val="00C5613C"/>
    <w:rsid w:val="00C5726F"/>
    <w:rsid w:val="00C572A5"/>
    <w:rsid w:val="00C574C9"/>
    <w:rsid w:val="00C57519"/>
    <w:rsid w:val="00C646CD"/>
    <w:rsid w:val="00C7025F"/>
    <w:rsid w:val="00C73EE0"/>
    <w:rsid w:val="00C74B19"/>
    <w:rsid w:val="00C75333"/>
    <w:rsid w:val="00C76F66"/>
    <w:rsid w:val="00C777D9"/>
    <w:rsid w:val="00C83C4C"/>
    <w:rsid w:val="00C84318"/>
    <w:rsid w:val="00C84C4C"/>
    <w:rsid w:val="00C85996"/>
    <w:rsid w:val="00C86074"/>
    <w:rsid w:val="00C8749A"/>
    <w:rsid w:val="00C90276"/>
    <w:rsid w:val="00C90B60"/>
    <w:rsid w:val="00C91A49"/>
    <w:rsid w:val="00C91A86"/>
    <w:rsid w:val="00C92104"/>
    <w:rsid w:val="00C928BE"/>
    <w:rsid w:val="00C94F10"/>
    <w:rsid w:val="00C95B37"/>
    <w:rsid w:val="00C96EBC"/>
    <w:rsid w:val="00C97851"/>
    <w:rsid w:val="00C97F20"/>
    <w:rsid w:val="00CA008A"/>
    <w:rsid w:val="00CA1F00"/>
    <w:rsid w:val="00CA2213"/>
    <w:rsid w:val="00CA36BC"/>
    <w:rsid w:val="00CA3B43"/>
    <w:rsid w:val="00CA42B7"/>
    <w:rsid w:val="00CA4CEB"/>
    <w:rsid w:val="00CA539C"/>
    <w:rsid w:val="00CA5CAF"/>
    <w:rsid w:val="00CA64E8"/>
    <w:rsid w:val="00CA66B9"/>
    <w:rsid w:val="00CA7F20"/>
    <w:rsid w:val="00CB0239"/>
    <w:rsid w:val="00CB12C0"/>
    <w:rsid w:val="00CB3430"/>
    <w:rsid w:val="00CB35EA"/>
    <w:rsid w:val="00CB51E3"/>
    <w:rsid w:val="00CB574F"/>
    <w:rsid w:val="00CB5C4B"/>
    <w:rsid w:val="00CB6B99"/>
    <w:rsid w:val="00CB7074"/>
    <w:rsid w:val="00CB70EB"/>
    <w:rsid w:val="00CC0B11"/>
    <w:rsid w:val="00CC19FB"/>
    <w:rsid w:val="00CC203D"/>
    <w:rsid w:val="00CC4569"/>
    <w:rsid w:val="00CC4A6B"/>
    <w:rsid w:val="00CC57BE"/>
    <w:rsid w:val="00CC5E2B"/>
    <w:rsid w:val="00CD076F"/>
    <w:rsid w:val="00CD0C2B"/>
    <w:rsid w:val="00CD10B0"/>
    <w:rsid w:val="00CD1BB7"/>
    <w:rsid w:val="00CD1FC8"/>
    <w:rsid w:val="00CD2147"/>
    <w:rsid w:val="00CD215D"/>
    <w:rsid w:val="00CD2ECD"/>
    <w:rsid w:val="00CD462B"/>
    <w:rsid w:val="00CD4EC2"/>
    <w:rsid w:val="00CD7043"/>
    <w:rsid w:val="00CE0342"/>
    <w:rsid w:val="00CE0D3D"/>
    <w:rsid w:val="00CE0FEF"/>
    <w:rsid w:val="00CE122D"/>
    <w:rsid w:val="00CE147B"/>
    <w:rsid w:val="00CE1AF9"/>
    <w:rsid w:val="00CE1D0F"/>
    <w:rsid w:val="00CE1D3A"/>
    <w:rsid w:val="00CE2318"/>
    <w:rsid w:val="00CE4FA0"/>
    <w:rsid w:val="00CE520B"/>
    <w:rsid w:val="00CE7516"/>
    <w:rsid w:val="00CF0416"/>
    <w:rsid w:val="00CF08B9"/>
    <w:rsid w:val="00CF1892"/>
    <w:rsid w:val="00CF1D82"/>
    <w:rsid w:val="00CF38B2"/>
    <w:rsid w:val="00CF3E6E"/>
    <w:rsid w:val="00CF587A"/>
    <w:rsid w:val="00CF5F84"/>
    <w:rsid w:val="00CF64FA"/>
    <w:rsid w:val="00D003FD"/>
    <w:rsid w:val="00D0092E"/>
    <w:rsid w:val="00D014E1"/>
    <w:rsid w:val="00D02818"/>
    <w:rsid w:val="00D03124"/>
    <w:rsid w:val="00D03AD9"/>
    <w:rsid w:val="00D0479F"/>
    <w:rsid w:val="00D047BD"/>
    <w:rsid w:val="00D0550D"/>
    <w:rsid w:val="00D05706"/>
    <w:rsid w:val="00D065C7"/>
    <w:rsid w:val="00D11983"/>
    <w:rsid w:val="00D127C8"/>
    <w:rsid w:val="00D15181"/>
    <w:rsid w:val="00D15720"/>
    <w:rsid w:val="00D15BE0"/>
    <w:rsid w:val="00D16E58"/>
    <w:rsid w:val="00D170B6"/>
    <w:rsid w:val="00D17B24"/>
    <w:rsid w:val="00D2017D"/>
    <w:rsid w:val="00D202A2"/>
    <w:rsid w:val="00D20482"/>
    <w:rsid w:val="00D20EB5"/>
    <w:rsid w:val="00D22879"/>
    <w:rsid w:val="00D2364B"/>
    <w:rsid w:val="00D2425C"/>
    <w:rsid w:val="00D24847"/>
    <w:rsid w:val="00D2656A"/>
    <w:rsid w:val="00D26ECB"/>
    <w:rsid w:val="00D27040"/>
    <w:rsid w:val="00D27422"/>
    <w:rsid w:val="00D3076F"/>
    <w:rsid w:val="00D30B49"/>
    <w:rsid w:val="00D30B98"/>
    <w:rsid w:val="00D32004"/>
    <w:rsid w:val="00D32612"/>
    <w:rsid w:val="00D369E1"/>
    <w:rsid w:val="00D4081D"/>
    <w:rsid w:val="00D42DCF"/>
    <w:rsid w:val="00D436D5"/>
    <w:rsid w:val="00D43736"/>
    <w:rsid w:val="00D50D01"/>
    <w:rsid w:val="00D5157D"/>
    <w:rsid w:val="00D51EE7"/>
    <w:rsid w:val="00D52C91"/>
    <w:rsid w:val="00D53108"/>
    <w:rsid w:val="00D547C9"/>
    <w:rsid w:val="00D549D9"/>
    <w:rsid w:val="00D5507D"/>
    <w:rsid w:val="00D566CE"/>
    <w:rsid w:val="00D56DAF"/>
    <w:rsid w:val="00D56E33"/>
    <w:rsid w:val="00D57C87"/>
    <w:rsid w:val="00D60C9B"/>
    <w:rsid w:val="00D60EBB"/>
    <w:rsid w:val="00D62095"/>
    <w:rsid w:val="00D63355"/>
    <w:rsid w:val="00D63A25"/>
    <w:rsid w:val="00D64208"/>
    <w:rsid w:val="00D64B1C"/>
    <w:rsid w:val="00D677F2"/>
    <w:rsid w:val="00D678AD"/>
    <w:rsid w:val="00D67D13"/>
    <w:rsid w:val="00D71834"/>
    <w:rsid w:val="00D72CA8"/>
    <w:rsid w:val="00D73BF9"/>
    <w:rsid w:val="00D7412A"/>
    <w:rsid w:val="00D74440"/>
    <w:rsid w:val="00D7463A"/>
    <w:rsid w:val="00D77A0C"/>
    <w:rsid w:val="00D77C54"/>
    <w:rsid w:val="00D80660"/>
    <w:rsid w:val="00D80B46"/>
    <w:rsid w:val="00D80BA8"/>
    <w:rsid w:val="00D81210"/>
    <w:rsid w:val="00D815C2"/>
    <w:rsid w:val="00D817B3"/>
    <w:rsid w:val="00D81FCB"/>
    <w:rsid w:val="00D820F4"/>
    <w:rsid w:val="00D82BC6"/>
    <w:rsid w:val="00D8372F"/>
    <w:rsid w:val="00D84676"/>
    <w:rsid w:val="00D847FD"/>
    <w:rsid w:val="00D84F2B"/>
    <w:rsid w:val="00D84FBD"/>
    <w:rsid w:val="00D85513"/>
    <w:rsid w:val="00D855B1"/>
    <w:rsid w:val="00D878E7"/>
    <w:rsid w:val="00D87D02"/>
    <w:rsid w:val="00D90E03"/>
    <w:rsid w:val="00D92FD7"/>
    <w:rsid w:val="00D94EC3"/>
    <w:rsid w:val="00D96666"/>
    <w:rsid w:val="00D9704E"/>
    <w:rsid w:val="00D971D4"/>
    <w:rsid w:val="00DA00B9"/>
    <w:rsid w:val="00DA0B46"/>
    <w:rsid w:val="00DA138E"/>
    <w:rsid w:val="00DA1539"/>
    <w:rsid w:val="00DA2718"/>
    <w:rsid w:val="00DA3DEE"/>
    <w:rsid w:val="00DA3E8C"/>
    <w:rsid w:val="00DA5DD9"/>
    <w:rsid w:val="00DB040E"/>
    <w:rsid w:val="00DB0651"/>
    <w:rsid w:val="00DB0EAD"/>
    <w:rsid w:val="00DB15C2"/>
    <w:rsid w:val="00DB186C"/>
    <w:rsid w:val="00DB2BF5"/>
    <w:rsid w:val="00DB3238"/>
    <w:rsid w:val="00DB3C74"/>
    <w:rsid w:val="00DB401C"/>
    <w:rsid w:val="00DB590C"/>
    <w:rsid w:val="00DC0B44"/>
    <w:rsid w:val="00DC1E33"/>
    <w:rsid w:val="00DC5331"/>
    <w:rsid w:val="00DC7EE6"/>
    <w:rsid w:val="00DD172A"/>
    <w:rsid w:val="00DD195C"/>
    <w:rsid w:val="00DD1E06"/>
    <w:rsid w:val="00DD264A"/>
    <w:rsid w:val="00DD3CBC"/>
    <w:rsid w:val="00DD6146"/>
    <w:rsid w:val="00DD63B3"/>
    <w:rsid w:val="00DD6A6E"/>
    <w:rsid w:val="00DE0A7E"/>
    <w:rsid w:val="00DE0F1E"/>
    <w:rsid w:val="00DE12C0"/>
    <w:rsid w:val="00DE185A"/>
    <w:rsid w:val="00DE25CE"/>
    <w:rsid w:val="00DE38BA"/>
    <w:rsid w:val="00DE44D4"/>
    <w:rsid w:val="00DE6AFB"/>
    <w:rsid w:val="00DF0EF8"/>
    <w:rsid w:val="00DF19F8"/>
    <w:rsid w:val="00DF1A05"/>
    <w:rsid w:val="00DF1C50"/>
    <w:rsid w:val="00DF1FB5"/>
    <w:rsid w:val="00DF3E9D"/>
    <w:rsid w:val="00DF4077"/>
    <w:rsid w:val="00DF4DEB"/>
    <w:rsid w:val="00DF6622"/>
    <w:rsid w:val="00DF69B1"/>
    <w:rsid w:val="00DF6DFA"/>
    <w:rsid w:val="00E00299"/>
    <w:rsid w:val="00E00DCA"/>
    <w:rsid w:val="00E00E72"/>
    <w:rsid w:val="00E01B84"/>
    <w:rsid w:val="00E028B7"/>
    <w:rsid w:val="00E02EB2"/>
    <w:rsid w:val="00E031D9"/>
    <w:rsid w:val="00E0456C"/>
    <w:rsid w:val="00E04B2A"/>
    <w:rsid w:val="00E06470"/>
    <w:rsid w:val="00E072E7"/>
    <w:rsid w:val="00E10BB8"/>
    <w:rsid w:val="00E114BD"/>
    <w:rsid w:val="00E1200A"/>
    <w:rsid w:val="00E120A0"/>
    <w:rsid w:val="00E14593"/>
    <w:rsid w:val="00E15578"/>
    <w:rsid w:val="00E156C1"/>
    <w:rsid w:val="00E16CAD"/>
    <w:rsid w:val="00E2049F"/>
    <w:rsid w:val="00E2085C"/>
    <w:rsid w:val="00E208F0"/>
    <w:rsid w:val="00E20E55"/>
    <w:rsid w:val="00E219D4"/>
    <w:rsid w:val="00E22E2A"/>
    <w:rsid w:val="00E250BE"/>
    <w:rsid w:val="00E25727"/>
    <w:rsid w:val="00E27AC6"/>
    <w:rsid w:val="00E30683"/>
    <w:rsid w:val="00E30C47"/>
    <w:rsid w:val="00E31CDB"/>
    <w:rsid w:val="00E325C2"/>
    <w:rsid w:val="00E403D1"/>
    <w:rsid w:val="00E41A17"/>
    <w:rsid w:val="00E42566"/>
    <w:rsid w:val="00E45B4E"/>
    <w:rsid w:val="00E465A8"/>
    <w:rsid w:val="00E46FFB"/>
    <w:rsid w:val="00E47572"/>
    <w:rsid w:val="00E500BD"/>
    <w:rsid w:val="00E503D0"/>
    <w:rsid w:val="00E50DA6"/>
    <w:rsid w:val="00E51BB1"/>
    <w:rsid w:val="00E51F04"/>
    <w:rsid w:val="00E55954"/>
    <w:rsid w:val="00E56262"/>
    <w:rsid w:val="00E56B87"/>
    <w:rsid w:val="00E56BD9"/>
    <w:rsid w:val="00E57858"/>
    <w:rsid w:val="00E57C34"/>
    <w:rsid w:val="00E60523"/>
    <w:rsid w:val="00E62274"/>
    <w:rsid w:val="00E641A8"/>
    <w:rsid w:val="00E64298"/>
    <w:rsid w:val="00E64975"/>
    <w:rsid w:val="00E665A4"/>
    <w:rsid w:val="00E679FB"/>
    <w:rsid w:val="00E67C6F"/>
    <w:rsid w:val="00E70370"/>
    <w:rsid w:val="00E706E0"/>
    <w:rsid w:val="00E713C6"/>
    <w:rsid w:val="00E72AF4"/>
    <w:rsid w:val="00E72D52"/>
    <w:rsid w:val="00E73216"/>
    <w:rsid w:val="00E736FB"/>
    <w:rsid w:val="00E74038"/>
    <w:rsid w:val="00E74F5D"/>
    <w:rsid w:val="00E753AB"/>
    <w:rsid w:val="00E7691A"/>
    <w:rsid w:val="00E7698C"/>
    <w:rsid w:val="00E76DB8"/>
    <w:rsid w:val="00E771C7"/>
    <w:rsid w:val="00E778EB"/>
    <w:rsid w:val="00E80033"/>
    <w:rsid w:val="00E80131"/>
    <w:rsid w:val="00E8118D"/>
    <w:rsid w:val="00E82162"/>
    <w:rsid w:val="00E82F4B"/>
    <w:rsid w:val="00E85D12"/>
    <w:rsid w:val="00E8688E"/>
    <w:rsid w:val="00E86BC1"/>
    <w:rsid w:val="00E87D14"/>
    <w:rsid w:val="00E91000"/>
    <w:rsid w:val="00E91AE9"/>
    <w:rsid w:val="00E92027"/>
    <w:rsid w:val="00E9333E"/>
    <w:rsid w:val="00E93E7B"/>
    <w:rsid w:val="00E9523C"/>
    <w:rsid w:val="00E954A8"/>
    <w:rsid w:val="00E95CD1"/>
    <w:rsid w:val="00E95DD9"/>
    <w:rsid w:val="00E9616A"/>
    <w:rsid w:val="00E9799D"/>
    <w:rsid w:val="00EA0F4D"/>
    <w:rsid w:val="00EA259E"/>
    <w:rsid w:val="00EA377B"/>
    <w:rsid w:val="00EA3D6A"/>
    <w:rsid w:val="00EA50DC"/>
    <w:rsid w:val="00EA528F"/>
    <w:rsid w:val="00EB1105"/>
    <w:rsid w:val="00EB18D0"/>
    <w:rsid w:val="00EB2BD4"/>
    <w:rsid w:val="00EB4E59"/>
    <w:rsid w:val="00EB4F99"/>
    <w:rsid w:val="00EB5063"/>
    <w:rsid w:val="00EB550C"/>
    <w:rsid w:val="00EB5F44"/>
    <w:rsid w:val="00EB6132"/>
    <w:rsid w:val="00EB7C88"/>
    <w:rsid w:val="00EC1531"/>
    <w:rsid w:val="00EC1C82"/>
    <w:rsid w:val="00EC2106"/>
    <w:rsid w:val="00EC22AA"/>
    <w:rsid w:val="00EC35E2"/>
    <w:rsid w:val="00EC51BC"/>
    <w:rsid w:val="00EC5B41"/>
    <w:rsid w:val="00EC7489"/>
    <w:rsid w:val="00ED12B7"/>
    <w:rsid w:val="00ED2347"/>
    <w:rsid w:val="00ED2E7D"/>
    <w:rsid w:val="00ED49A0"/>
    <w:rsid w:val="00ED5B42"/>
    <w:rsid w:val="00ED5C91"/>
    <w:rsid w:val="00ED631B"/>
    <w:rsid w:val="00ED6DA0"/>
    <w:rsid w:val="00ED6E5F"/>
    <w:rsid w:val="00EE0BDF"/>
    <w:rsid w:val="00EE1C1D"/>
    <w:rsid w:val="00EE225C"/>
    <w:rsid w:val="00EE2748"/>
    <w:rsid w:val="00EE2C85"/>
    <w:rsid w:val="00EE33B5"/>
    <w:rsid w:val="00EE4930"/>
    <w:rsid w:val="00EE5D46"/>
    <w:rsid w:val="00EE6B63"/>
    <w:rsid w:val="00EE7CE5"/>
    <w:rsid w:val="00EE7F9F"/>
    <w:rsid w:val="00EF04A3"/>
    <w:rsid w:val="00EF44E1"/>
    <w:rsid w:val="00EF4FDB"/>
    <w:rsid w:val="00EF5FF7"/>
    <w:rsid w:val="00EF67B3"/>
    <w:rsid w:val="00EF6F2D"/>
    <w:rsid w:val="00EF761D"/>
    <w:rsid w:val="00F01025"/>
    <w:rsid w:val="00F01840"/>
    <w:rsid w:val="00F0217C"/>
    <w:rsid w:val="00F02494"/>
    <w:rsid w:val="00F02693"/>
    <w:rsid w:val="00F0367B"/>
    <w:rsid w:val="00F0486C"/>
    <w:rsid w:val="00F06401"/>
    <w:rsid w:val="00F065F5"/>
    <w:rsid w:val="00F06B25"/>
    <w:rsid w:val="00F06DED"/>
    <w:rsid w:val="00F07185"/>
    <w:rsid w:val="00F10191"/>
    <w:rsid w:val="00F11C60"/>
    <w:rsid w:val="00F1216F"/>
    <w:rsid w:val="00F127F8"/>
    <w:rsid w:val="00F1347F"/>
    <w:rsid w:val="00F13BC1"/>
    <w:rsid w:val="00F13CAD"/>
    <w:rsid w:val="00F141CD"/>
    <w:rsid w:val="00F14377"/>
    <w:rsid w:val="00F1493A"/>
    <w:rsid w:val="00F156D2"/>
    <w:rsid w:val="00F15849"/>
    <w:rsid w:val="00F17A38"/>
    <w:rsid w:val="00F20CB4"/>
    <w:rsid w:val="00F20D33"/>
    <w:rsid w:val="00F25B8A"/>
    <w:rsid w:val="00F25BE4"/>
    <w:rsid w:val="00F2627B"/>
    <w:rsid w:val="00F2737D"/>
    <w:rsid w:val="00F3178A"/>
    <w:rsid w:val="00F324E4"/>
    <w:rsid w:val="00F327E2"/>
    <w:rsid w:val="00F32E5B"/>
    <w:rsid w:val="00F3390E"/>
    <w:rsid w:val="00F33E23"/>
    <w:rsid w:val="00F34723"/>
    <w:rsid w:val="00F3640E"/>
    <w:rsid w:val="00F36479"/>
    <w:rsid w:val="00F368E3"/>
    <w:rsid w:val="00F37283"/>
    <w:rsid w:val="00F40529"/>
    <w:rsid w:val="00F41F2E"/>
    <w:rsid w:val="00F420E7"/>
    <w:rsid w:val="00F426B1"/>
    <w:rsid w:val="00F42DBB"/>
    <w:rsid w:val="00F43A81"/>
    <w:rsid w:val="00F43E55"/>
    <w:rsid w:val="00F462B4"/>
    <w:rsid w:val="00F46B50"/>
    <w:rsid w:val="00F46B77"/>
    <w:rsid w:val="00F470A0"/>
    <w:rsid w:val="00F4715A"/>
    <w:rsid w:val="00F4739C"/>
    <w:rsid w:val="00F4741D"/>
    <w:rsid w:val="00F524D7"/>
    <w:rsid w:val="00F53006"/>
    <w:rsid w:val="00F535D0"/>
    <w:rsid w:val="00F53BCC"/>
    <w:rsid w:val="00F549C7"/>
    <w:rsid w:val="00F54D75"/>
    <w:rsid w:val="00F603A3"/>
    <w:rsid w:val="00F615AF"/>
    <w:rsid w:val="00F62EF8"/>
    <w:rsid w:val="00F63E9D"/>
    <w:rsid w:val="00F6556A"/>
    <w:rsid w:val="00F67559"/>
    <w:rsid w:val="00F702F0"/>
    <w:rsid w:val="00F706AA"/>
    <w:rsid w:val="00F71B85"/>
    <w:rsid w:val="00F73A1E"/>
    <w:rsid w:val="00F76203"/>
    <w:rsid w:val="00F803B5"/>
    <w:rsid w:val="00F813AA"/>
    <w:rsid w:val="00F82376"/>
    <w:rsid w:val="00F82629"/>
    <w:rsid w:val="00F83A2D"/>
    <w:rsid w:val="00F83B15"/>
    <w:rsid w:val="00F83C64"/>
    <w:rsid w:val="00F847B6"/>
    <w:rsid w:val="00F8564B"/>
    <w:rsid w:val="00F857F4"/>
    <w:rsid w:val="00F85A2A"/>
    <w:rsid w:val="00F85D88"/>
    <w:rsid w:val="00F86593"/>
    <w:rsid w:val="00F86626"/>
    <w:rsid w:val="00F86CBA"/>
    <w:rsid w:val="00F87D29"/>
    <w:rsid w:val="00F90DA3"/>
    <w:rsid w:val="00F90F8C"/>
    <w:rsid w:val="00F913C2"/>
    <w:rsid w:val="00F91BA2"/>
    <w:rsid w:val="00F91C03"/>
    <w:rsid w:val="00F95094"/>
    <w:rsid w:val="00F958EA"/>
    <w:rsid w:val="00F95CA0"/>
    <w:rsid w:val="00F96E33"/>
    <w:rsid w:val="00FA0942"/>
    <w:rsid w:val="00FA1123"/>
    <w:rsid w:val="00FA1198"/>
    <w:rsid w:val="00FA22E4"/>
    <w:rsid w:val="00FA2F6B"/>
    <w:rsid w:val="00FA36ED"/>
    <w:rsid w:val="00FA3ADF"/>
    <w:rsid w:val="00FA3FF1"/>
    <w:rsid w:val="00FA4B47"/>
    <w:rsid w:val="00FA5EE5"/>
    <w:rsid w:val="00FA6D7A"/>
    <w:rsid w:val="00FA6D94"/>
    <w:rsid w:val="00FA6DB0"/>
    <w:rsid w:val="00FA7AAE"/>
    <w:rsid w:val="00FB1DFC"/>
    <w:rsid w:val="00FB3B78"/>
    <w:rsid w:val="00FB4908"/>
    <w:rsid w:val="00FB55B0"/>
    <w:rsid w:val="00FB5C83"/>
    <w:rsid w:val="00FB69BC"/>
    <w:rsid w:val="00FB6CF1"/>
    <w:rsid w:val="00FB6FE5"/>
    <w:rsid w:val="00FB7FA6"/>
    <w:rsid w:val="00FC0793"/>
    <w:rsid w:val="00FC0CB4"/>
    <w:rsid w:val="00FC1E09"/>
    <w:rsid w:val="00FC32EA"/>
    <w:rsid w:val="00FC3C5F"/>
    <w:rsid w:val="00FC4377"/>
    <w:rsid w:val="00FC6084"/>
    <w:rsid w:val="00FC621F"/>
    <w:rsid w:val="00FC662D"/>
    <w:rsid w:val="00FC7708"/>
    <w:rsid w:val="00FC7FD6"/>
    <w:rsid w:val="00FD0971"/>
    <w:rsid w:val="00FD16B4"/>
    <w:rsid w:val="00FD2D7D"/>
    <w:rsid w:val="00FD418B"/>
    <w:rsid w:val="00FD46FE"/>
    <w:rsid w:val="00FD6A16"/>
    <w:rsid w:val="00FD769E"/>
    <w:rsid w:val="00FD7AD5"/>
    <w:rsid w:val="00FE1B08"/>
    <w:rsid w:val="00FE356D"/>
    <w:rsid w:val="00FE3692"/>
    <w:rsid w:val="00FE46FD"/>
    <w:rsid w:val="00FE5B74"/>
    <w:rsid w:val="00FE6202"/>
    <w:rsid w:val="00FE6B89"/>
    <w:rsid w:val="00FE74B5"/>
    <w:rsid w:val="00FE7BFB"/>
    <w:rsid w:val="00FF037A"/>
    <w:rsid w:val="00FF17F0"/>
    <w:rsid w:val="00FF5827"/>
    <w:rsid w:val="00FF5CBB"/>
    <w:rsid w:val="00FF6554"/>
    <w:rsid w:val="030C5BC6"/>
    <w:rsid w:val="553C17EF"/>
    <w:rsid w:val="554C3600"/>
    <w:rsid w:val="5C1D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3"/>
    <w:basedOn w:val="1"/>
    <w:link w:val="16"/>
    <w:qFormat/>
    <w:uiPriority w:val="9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qFormat/>
    <w:uiPriority w:val="99"/>
    <w:rPr>
      <w:rFonts w:ascii="Lucida Grande" w:hAnsi="Lucida Grande"/>
      <w:sz w:val="18"/>
      <w:szCs w:val="18"/>
    </w:rPr>
  </w:style>
  <w:style w:type="paragraph" w:styleId="6">
    <w:name w:val="Body Text"/>
    <w:basedOn w:val="1"/>
    <w:link w:val="17"/>
    <w:qFormat/>
    <w:uiPriority w:val="1"/>
    <w:pPr>
      <w:widowControl w:val="0"/>
      <w:autoSpaceDE w:val="0"/>
      <w:autoSpaceDN w:val="0"/>
    </w:pPr>
    <w:rPr>
      <w:rFonts w:ascii="Cambria" w:hAnsi="Cambria" w:eastAsia="Cambria" w:cs="Cambria"/>
      <w:sz w:val="22"/>
      <w:szCs w:val="22"/>
      <w:lang w:val="id"/>
    </w:rPr>
  </w:style>
  <w:style w:type="character" w:styleId="7">
    <w:name w:val="Emphasis"/>
    <w:basedOn w:val="3"/>
    <w:qFormat/>
    <w:uiPriority w:val="20"/>
    <w:rPr>
      <w:i/>
      <w:iCs/>
    </w:rPr>
  </w:style>
  <w:style w:type="paragraph" w:styleId="8">
    <w:name w:val="footer"/>
    <w:basedOn w:val="1"/>
    <w:link w:val="14"/>
    <w:unhideWhenUsed/>
    <w:qFormat/>
    <w:uiPriority w:val="99"/>
    <w:pPr>
      <w:tabs>
        <w:tab w:val="center" w:pos="4320"/>
        <w:tab w:val="right" w:pos="8640"/>
      </w:tabs>
    </w:pPr>
  </w:style>
  <w:style w:type="paragraph" w:styleId="9">
    <w:name w:val="header"/>
    <w:basedOn w:val="1"/>
    <w:link w:val="13"/>
    <w:unhideWhenUsed/>
    <w:qFormat/>
    <w:uiPriority w:val="99"/>
    <w:pPr>
      <w:tabs>
        <w:tab w:val="center" w:pos="4320"/>
        <w:tab w:val="right" w:pos="8640"/>
      </w:tabs>
    </w:pPr>
  </w:style>
  <w:style w:type="character" w:styleId="10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basedOn w:val="3"/>
    <w:link w:val="9"/>
    <w:qFormat/>
    <w:uiPriority w:val="99"/>
  </w:style>
  <w:style w:type="character" w:customStyle="1" w:styleId="14">
    <w:name w:val="Footer Char"/>
    <w:basedOn w:val="3"/>
    <w:link w:val="8"/>
    <w:qFormat/>
    <w:uiPriority w:val="99"/>
  </w:style>
  <w:style w:type="character" w:customStyle="1" w:styleId="15">
    <w:name w:val="Balloon Text Char"/>
    <w:basedOn w:val="3"/>
    <w:link w:val="5"/>
    <w:semiHidden/>
    <w:qFormat/>
    <w:uiPriority w:val="99"/>
    <w:rPr>
      <w:rFonts w:ascii="Lucida Grande" w:hAnsi="Lucida Grande"/>
      <w:sz w:val="18"/>
      <w:szCs w:val="18"/>
    </w:rPr>
  </w:style>
  <w:style w:type="character" w:customStyle="1" w:styleId="16">
    <w:name w:val="Heading 3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7">
    <w:name w:val="Body Text Char"/>
    <w:basedOn w:val="3"/>
    <w:link w:val="6"/>
    <w:qFormat/>
    <w:uiPriority w:val="1"/>
    <w:rPr>
      <w:rFonts w:ascii="Cambria" w:hAnsi="Cambria" w:eastAsia="Cambria" w:cs="Cambria"/>
      <w:sz w:val="22"/>
      <w:szCs w:val="22"/>
      <w:lang w:val="i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oudStorage\Dropbox\Admistrasi%20SI\Surat\Template%20Surat\Kop%20Surat%20Jurusan%20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4025FD59-70EB-4143-AE20-05B3BFC20F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Kop Surat Jurusan SI.dotx</Template>
  <Company>Universitas Andalas</Company>
  <Pages>1</Pages>
  <Words>72</Words>
  <Characters>416</Characters>
  <Lines>3</Lines>
  <Paragraphs>1</Paragraphs>
  <TotalTime>0</TotalTime>
  <ScaleCrop>false</ScaleCrop>
  <LinksUpToDate>false</LinksUpToDate>
  <CharactersWithSpaces>487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2023-12-02T02:01:00Z</dcterms:created>
  <dc:creator>Husnil Kamil</dc:creator>
  <cp:lastModifiedBy>nadini annisa byant</cp:lastModifiedBy>
  <cp:lastPrinted>2023-11-16T03:33:00Z</cp:lastPrinted>
  <dcterms:modified xsi:type="dcterms:W3CDTF">2023-12-13T10:53:16Z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8B1EFDF57E1F43DEA98C940559468428_12</vt:lpwstr>
  </property>
</Properties>
</file>